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F24" w:rsidRPr="009D69D2" w:rsidRDefault="00A91F24" w:rsidP="00A91F24">
      <w:pPr>
        <w:pStyle w:val="1"/>
        <w:spacing w:before="0"/>
        <w:jc w:val="center"/>
        <w:textAlignment w:val="baseline"/>
        <w:rPr>
          <w:rFonts w:ascii="inherit" w:hAnsi="inherit" w:cs="Arial"/>
          <w:color w:val="auto"/>
          <w:sz w:val="30"/>
          <w:szCs w:val="30"/>
          <w:bdr w:val="none" w:sz="0" w:space="0" w:color="auto" w:frame="1"/>
        </w:rPr>
      </w:pPr>
      <w:r w:rsidRPr="009D69D2">
        <w:rPr>
          <w:rFonts w:ascii="inherit" w:hAnsi="inherit" w:cs="Arial"/>
          <w:color w:val="auto"/>
          <w:sz w:val="30"/>
          <w:szCs w:val="30"/>
          <w:bdr w:val="none" w:sz="0" w:space="0" w:color="auto" w:frame="1"/>
        </w:rPr>
        <w:t>Вкладка Анкета-резюме и соглашение</w:t>
      </w:r>
    </w:p>
    <w:p w:rsidR="00A91F24" w:rsidRPr="00EC7C36" w:rsidRDefault="00A91F24" w:rsidP="00A91F24">
      <w:pPr>
        <w:pStyle w:val="1"/>
        <w:spacing w:before="0"/>
        <w:jc w:val="center"/>
        <w:textAlignment w:val="baseline"/>
        <w:rPr>
          <w:rFonts w:ascii="Arial" w:hAnsi="Arial" w:cs="Arial"/>
          <w:color w:val="434240"/>
          <w:sz w:val="30"/>
          <w:szCs w:val="30"/>
        </w:rPr>
      </w:pPr>
      <w:r>
        <w:rPr>
          <w:rFonts w:ascii="Arial" w:hAnsi="Arial" w:cs="Arial"/>
          <w:color w:val="434240"/>
          <w:sz w:val="27"/>
          <w:szCs w:val="27"/>
          <w:shd w:val="clear" w:color="auto" w:fill="F8F8F8"/>
        </w:rPr>
        <w:t>Мы приглашаем в команду компании “Русский диплом” специалистов, обладающих практикой по</w:t>
      </w:r>
      <w:r>
        <w:rPr>
          <w:rStyle w:val="apple-converted-space"/>
          <w:rFonts w:ascii="Arial" w:hAnsi="Arial" w:cs="Arial"/>
          <w:color w:val="434240"/>
          <w:shd w:val="clear" w:color="auto" w:fill="F8F8F8"/>
        </w:rPr>
        <w:t> </w:t>
      </w:r>
      <w:r>
        <w:rPr>
          <w:rStyle w:val="a7"/>
          <w:rFonts w:ascii="Arial" w:hAnsi="Arial" w:cs="Arial"/>
          <w:color w:val="434240"/>
          <w:sz w:val="27"/>
          <w:szCs w:val="27"/>
          <w:bdr w:val="none" w:sz="0" w:space="0" w:color="auto" w:frame="1"/>
          <w:shd w:val="clear" w:color="auto" w:fill="F8F8F8"/>
        </w:rPr>
        <w:t>написанию работ</w:t>
      </w:r>
      <w:r>
        <w:rPr>
          <w:rStyle w:val="apple-converted-space"/>
          <w:rFonts w:ascii="Arial" w:hAnsi="Arial" w:cs="Arial"/>
          <w:color w:val="434240"/>
          <w:shd w:val="clear" w:color="auto" w:fill="F8F8F8"/>
        </w:rPr>
        <w:t> </w:t>
      </w:r>
      <w:r>
        <w:rPr>
          <w:rFonts w:ascii="Arial" w:hAnsi="Arial" w:cs="Arial"/>
          <w:color w:val="434240"/>
          <w:sz w:val="27"/>
          <w:szCs w:val="27"/>
          <w:shd w:val="clear" w:color="auto" w:fill="F8F8F8"/>
        </w:rPr>
        <w:t>в нижеприведенных дисциплинах</w:t>
      </w:r>
      <w:r w:rsidRPr="009D69D2">
        <w:rPr>
          <w:rFonts w:ascii="inherit" w:hAnsi="inherit" w:cs="Arial"/>
          <w:color w:val="auto"/>
          <w:sz w:val="30"/>
          <w:szCs w:val="30"/>
          <w:bdr w:val="none" w:sz="0" w:space="0" w:color="auto" w:frame="1"/>
        </w:rPr>
        <w:t xml:space="preserve"> </w:t>
      </w:r>
      <w:r>
        <w:rPr>
          <w:rFonts w:ascii="inherit" w:hAnsi="inherit" w:cs="Arial"/>
          <w:color w:val="auto"/>
          <w:sz w:val="30"/>
          <w:szCs w:val="30"/>
          <w:bdr w:val="none" w:sz="0" w:space="0" w:color="auto" w:frame="1"/>
        </w:rPr>
        <w:t xml:space="preserve">(после </w:t>
      </w:r>
      <w:r>
        <w:rPr>
          <w:rFonts w:ascii="inherit" w:hAnsi="inherit" w:cs="Arial"/>
          <w:color w:val="008000"/>
          <w:sz w:val="30"/>
          <w:szCs w:val="30"/>
          <w:bdr w:val="none" w:sz="0" w:space="0" w:color="auto" w:frame="1"/>
        </w:rPr>
        <w:t>Соглашения  о написании работ</w:t>
      </w:r>
      <w:r w:rsidRPr="00EC7C36">
        <w:rPr>
          <w:rFonts w:ascii="inherit" w:hAnsi="inherit" w:cs="Arial"/>
          <w:color w:val="008000"/>
          <w:sz w:val="30"/>
          <w:szCs w:val="30"/>
          <w:bdr w:val="none" w:sz="0" w:space="0" w:color="auto" w:frame="1"/>
        </w:rPr>
        <w:t>)</w:t>
      </w:r>
    </w:p>
    <w:p w:rsidR="00A91F24" w:rsidRDefault="00A91F24" w:rsidP="00A91F24">
      <w:pPr>
        <w:pStyle w:val="1"/>
        <w:spacing w:before="0"/>
        <w:jc w:val="center"/>
        <w:textAlignment w:val="baseline"/>
        <w:rPr>
          <w:rFonts w:ascii="Arial" w:hAnsi="Arial" w:cs="Arial"/>
          <w:color w:val="434240"/>
          <w:sz w:val="30"/>
          <w:szCs w:val="30"/>
        </w:rPr>
      </w:pPr>
      <w:r>
        <w:rPr>
          <w:rFonts w:ascii="inherit" w:hAnsi="inherit" w:cs="Arial"/>
          <w:color w:val="008000"/>
          <w:sz w:val="30"/>
          <w:szCs w:val="30"/>
          <w:bdr w:val="none" w:sz="0" w:space="0" w:color="auto" w:frame="1"/>
        </w:rPr>
        <w:t>Соглашение о написании работ</w:t>
      </w:r>
    </w:p>
    <w:p w:rsidR="00A91F24" w:rsidRDefault="00A91F24" w:rsidP="00A91F24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 xml:space="preserve">Кампания </w:t>
      </w:r>
      <w:r>
        <w:rPr>
          <w:rFonts w:ascii="inherit" w:hAnsi="inherit" w:cs="Arial" w:hint="eastAsia"/>
          <w:color w:val="434240"/>
          <w:bdr w:val="none" w:sz="0" w:space="0" w:color="auto" w:frame="1"/>
        </w:rPr>
        <w:t>«</w:t>
      </w:r>
      <w:r>
        <w:rPr>
          <w:rFonts w:ascii="inherit" w:hAnsi="inherit" w:cs="Arial"/>
          <w:color w:val="434240"/>
          <w:bdr w:val="none" w:sz="0" w:space="0" w:color="auto" w:frame="1"/>
        </w:rPr>
        <w:t>Русский диплом</w:t>
      </w:r>
      <w:r>
        <w:rPr>
          <w:rFonts w:ascii="inherit" w:hAnsi="inherit" w:cs="Arial" w:hint="eastAsia"/>
          <w:color w:val="434240"/>
          <w:bdr w:val="none" w:sz="0" w:space="0" w:color="auto" w:frame="1"/>
        </w:rPr>
        <w:t>»</w:t>
      </w:r>
      <w:r>
        <w:rPr>
          <w:rFonts w:ascii="inherit" w:hAnsi="inherit" w:cs="Arial"/>
          <w:color w:val="434240"/>
          <w:bdr w:val="none" w:sz="0" w:space="0" w:color="auto" w:frame="1"/>
        </w:rPr>
        <w:t>», именуемое в дальнейшем «Заказчик», в лице Директора Савицкая Валерия Викторовна, действующего на основании Устава и Автор, именуемый в дальнейшем «Исполнитель», с другой стороны, заключили настоящее соглашение о нижеследующем:</w:t>
      </w:r>
    </w:p>
    <w:p w:rsidR="00A91F24" w:rsidRDefault="00A91F24" w:rsidP="00A91F24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a7"/>
          <w:rFonts w:ascii="inherit" w:hAnsi="inherit" w:cs="Arial"/>
          <w:color w:val="434240"/>
          <w:bdr w:val="none" w:sz="0" w:space="0" w:color="auto" w:frame="1"/>
        </w:rPr>
        <w:t>1. Предмет соглашения</w:t>
      </w:r>
    </w:p>
    <w:p w:rsidR="00A91F24" w:rsidRDefault="00A91F24" w:rsidP="00A91F24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>Заказчик поручает, а Исполнитель принимает на себя обязательства по выполнению рефератов, контрольных, курсовых и дипломных работ, Заказчик обязуется принять и оплатить указанные работы.</w:t>
      </w:r>
    </w:p>
    <w:p w:rsidR="00A91F24" w:rsidRDefault="00A91F24" w:rsidP="00A91F24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a7"/>
          <w:rFonts w:ascii="inherit" w:hAnsi="inherit" w:cs="Arial"/>
          <w:color w:val="434240"/>
          <w:bdr w:val="none" w:sz="0" w:space="0" w:color="auto" w:frame="1"/>
        </w:rPr>
        <w:t>2. Права и обязанности Заказчика</w:t>
      </w:r>
    </w:p>
    <w:p w:rsidR="00A91F24" w:rsidRDefault="00A91F24" w:rsidP="00A91F24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a7"/>
          <w:rFonts w:ascii="inherit" w:hAnsi="inherit" w:cs="Arial"/>
          <w:color w:val="434240"/>
          <w:bdr w:val="none" w:sz="0" w:space="0" w:color="auto" w:frame="1"/>
        </w:rPr>
        <w:t>2.1.</w:t>
      </w:r>
      <w:r>
        <w:rPr>
          <w:rStyle w:val="apple-converted-space"/>
          <w:rFonts w:ascii="inherit" w:hAnsi="inherit" w:cs="Arial"/>
          <w:color w:val="434240"/>
          <w:bdr w:val="none" w:sz="0" w:space="0" w:color="auto" w:frame="1"/>
        </w:rPr>
        <w:t> </w:t>
      </w:r>
      <w:r>
        <w:rPr>
          <w:rFonts w:ascii="inherit" w:hAnsi="inherit" w:cs="Arial"/>
          <w:color w:val="434240"/>
          <w:bdr w:val="none" w:sz="0" w:space="0" w:color="auto" w:frame="1"/>
        </w:rPr>
        <w:t>Доводить в полном объеме требования по выполнению работы до сведения Исполнителя до начала выполнения работы.</w:t>
      </w:r>
    </w:p>
    <w:p w:rsidR="00A91F24" w:rsidRDefault="00A91F24" w:rsidP="00A91F24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a7"/>
          <w:rFonts w:ascii="inherit" w:hAnsi="inherit" w:cs="Arial"/>
          <w:color w:val="434240"/>
          <w:bdr w:val="none" w:sz="0" w:space="0" w:color="auto" w:frame="1"/>
        </w:rPr>
        <w:t>2.2.</w:t>
      </w:r>
      <w:r>
        <w:rPr>
          <w:rStyle w:val="apple-converted-space"/>
          <w:rFonts w:ascii="inherit" w:hAnsi="inherit" w:cs="Arial"/>
          <w:color w:val="434240"/>
          <w:bdr w:val="none" w:sz="0" w:space="0" w:color="auto" w:frame="1"/>
        </w:rPr>
        <w:t> </w:t>
      </w:r>
      <w:r>
        <w:rPr>
          <w:rFonts w:ascii="inherit" w:hAnsi="inherit" w:cs="Arial"/>
          <w:color w:val="434240"/>
          <w:bdr w:val="none" w:sz="0" w:space="0" w:color="auto" w:frame="1"/>
        </w:rPr>
        <w:t>Заказчик обязан принять результаты выполненных работ и оплатить их.</w:t>
      </w:r>
    </w:p>
    <w:p w:rsidR="00A91F24" w:rsidRDefault="00A91F24" w:rsidP="00A91F24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a7"/>
          <w:rFonts w:ascii="inherit" w:hAnsi="inherit" w:cs="Arial"/>
          <w:color w:val="434240"/>
          <w:bdr w:val="none" w:sz="0" w:space="0" w:color="auto" w:frame="1"/>
        </w:rPr>
        <w:t>2.3.</w:t>
      </w:r>
      <w:r>
        <w:rPr>
          <w:rStyle w:val="apple-converted-space"/>
          <w:rFonts w:ascii="inherit" w:hAnsi="inherit" w:cs="Arial"/>
          <w:color w:val="434240"/>
          <w:bdr w:val="none" w:sz="0" w:space="0" w:color="auto" w:frame="1"/>
        </w:rPr>
        <w:t> </w:t>
      </w:r>
      <w:r>
        <w:rPr>
          <w:rFonts w:ascii="inherit" w:hAnsi="inherit" w:cs="Arial"/>
          <w:color w:val="434240"/>
          <w:bdr w:val="none" w:sz="0" w:space="0" w:color="auto" w:frame="1"/>
        </w:rPr>
        <w:t>Заказчик вправе проверять ход и качество работ, выполняемых Исполнителем. Заказчик имеет право передавать Исполнителю свои комментарии и пожелания о ходе и качестве выполнения работ по настоящему соглашению.</w:t>
      </w:r>
    </w:p>
    <w:p w:rsidR="00A91F24" w:rsidRDefault="00A91F24" w:rsidP="00A91F24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a7"/>
          <w:rFonts w:ascii="inherit" w:hAnsi="inherit" w:cs="Arial"/>
          <w:color w:val="434240"/>
          <w:bdr w:val="none" w:sz="0" w:space="0" w:color="auto" w:frame="1"/>
        </w:rPr>
        <w:t>2.4.</w:t>
      </w:r>
      <w:r>
        <w:rPr>
          <w:rStyle w:val="apple-converted-space"/>
          <w:rFonts w:ascii="inherit" w:hAnsi="inherit" w:cs="Arial"/>
          <w:color w:val="434240"/>
          <w:bdr w:val="none" w:sz="0" w:space="0" w:color="auto" w:frame="1"/>
        </w:rPr>
        <w:t> </w:t>
      </w:r>
      <w:r>
        <w:rPr>
          <w:rFonts w:ascii="inherit" w:hAnsi="inherit" w:cs="Arial"/>
          <w:color w:val="434240"/>
          <w:bdr w:val="none" w:sz="0" w:space="0" w:color="auto" w:frame="1"/>
        </w:rPr>
        <w:t>Заказчик имеет право использовать переданные ему Исполнителем результаты работ.</w:t>
      </w:r>
    </w:p>
    <w:p w:rsidR="00A91F24" w:rsidRDefault="00A91F24" w:rsidP="00A91F24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a7"/>
          <w:rFonts w:ascii="inherit" w:hAnsi="inherit" w:cs="Arial"/>
          <w:color w:val="434240"/>
          <w:bdr w:val="none" w:sz="0" w:space="0" w:color="auto" w:frame="1"/>
        </w:rPr>
        <w:t>3. Права и обязанности Исполнителя</w:t>
      </w:r>
    </w:p>
    <w:p w:rsidR="00A91F24" w:rsidRDefault="00A91F24" w:rsidP="00A91F24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a7"/>
          <w:rFonts w:ascii="inherit" w:hAnsi="inherit" w:cs="Arial"/>
          <w:color w:val="434240"/>
          <w:bdr w:val="none" w:sz="0" w:space="0" w:color="auto" w:frame="1"/>
        </w:rPr>
        <w:t>3.1.</w:t>
      </w:r>
      <w:r>
        <w:rPr>
          <w:rStyle w:val="apple-converted-space"/>
          <w:rFonts w:ascii="inherit" w:hAnsi="inherit" w:cs="Arial"/>
          <w:color w:val="434240"/>
          <w:bdr w:val="none" w:sz="0" w:space="0" w:color="auto" w:frame="1"/>
        </w:rPr>
        <w:t> </w:t>
      </w:r>
      <w:r>
        <w:rPr>
          <w:rFonts w:ascii="inherit" w:hAnsi="inherit" w:cs="Arial"/>
          <w:color w:val="434240"/>
          <w:bdr w:val="none" w:sz="0" w:space="0" w:color="auto" w:frame="1"/>
        </w:rPr>
        <w:t>Исполнитель обязан:</w:t>
      </w:r>
    </w:p>
    <w:p w:rsidR="00A91F24" w:rsidRDefault="00A91F24" w:rsidP="00A91F24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>- выполнить работы в соответствии с выдаваемыми Заказчиком заданиями и передать Заказчику результаты в заранее определенные сроки;</w:t>
      </w:r>
    </w:p>
    <w:p w:rsidR="00A91F24" w:rsidRDefault="00A91F24" w:rsidP="00A91F24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>- своими силами и за свой счет устранять допущенные недостатки в выполненных работах;</w:t>
      </w:r>
    </w:p>
    <w:p w:rsidR="00A91F24" w:rsidRDefault="00A91F24" w:rsidP="00A91F24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>- незамедлительно информировать Заказчика об обнаруженных объективных препятствиях для выполнения работы;</w:t>
      </w:r>
    </w:p>
    <w:p w:rsidR="00A91F24" w:rsidRDefault="00A91F24" w:rsidP="00A91F24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 xml:space="preserve">- соблюдать требования компании по оригинальности текста, согласно которым оригинальность работ проверяется по </w:t>
      </w:r>
      <w:proofErr w:type="spellStart"/>
      <w:r>
        <w:rPr>
          <w:rFonts w:ascii="inherit" w:hAnsi="inherit" w:cs="Arial"/>
          <w:color w:val="434240"/>
          <w:bdr w:val="none" w:sz="0" w:space="0" w:color="auto" w:frame="1"/>
        </w:rPr>
        <w:t>программаме</w:t>
      </w:r>
      <w:proofErr w:type="spellEnd"/>
      <w:r>
        <w:rPr>
          <w:rFonts w:ascii="inherit" w:hAnsi="inherit" w:cs="Arial"/>
          <w:color w:val="434240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Arial"/>
          <w:color w:val="434240"/>
          <w:bdr w:val="none" w:sz="0" w:space="0" w:color="auto" w:frame="1"/>
        </w:rPr>
        <w:t>etxt.ru</w:t>
      </w:r>
      <w:proofErr w:type="spellEnd"/>
      <w:r>
        <w:rPr>
          <w:rFonts w:ascii="inherit" w:hAnsi="inherit" w:cs="Arial"/>
          <w:color w:val="434240"/>
          <w:bdr w:val="none" w:sz="0" w:space="0" w:color="auto" w:frame="1"/>
        </w:rPr>
        <w:t xml:space="preserve"> и должна составлять не менее 60% </w:t>
      </w:r>
      <w:proofErr w:type="gramStart"/>
      <w:r>
        <w:rPr>
          <w:rFonts w:ascii="inherit" w:hAnsi="inherit" w:cs="Arial"/>
          <w:color w:val="434240"/>
          <w:bdr w:val="none" w:sz="0" w:space="0" w:color="auto" w:frame="1"/>
        </w:rPr>
        <w:t>при</w:t>
      </w:r>
      <w:proofErr w:type="gramEnd"/>
      <w:r>
        <w:rPr>
          <w:rFonts w:ascii="inherit" w:hAnsi="inherit" w:cs="Arial"/>
          <w:color w:val="434240"/>
          <w:bdr w:val="none" w:sz="0" w:space="0" w:color="auto" w:frame="1"/>
        </w:rPr>
        <w:t xml:space="preserve"> проверки через сервис </w:t>
      </w:r>
      <w:proofErr w:type="spellStart"/>
      <w:r>
        <w:rPr>
          <w:rFonts w:ascii="inherit" w:hAnsi="inherit" w:cs="Arial"/>
          <w:color w:val="434240"/>
          <w:bdr w:val="none" w:sz="0" w:space="0" w:color="auto" w:frame="1"/>
        </w:rPr>
        <w:t>www</w:t>
      </w:r>
      <w:proofErr w:type="spellEnd"/>
      <w:r>
        <w:rPr>
          <w:rFonts w:ascii="inherit" w:hAnsi="inherit" w:cs="Arial"/>
          <w:color w:val="434240"/>
          <w:bdr w:val="none" w:sz="0" w:space="0" w:color="auto" w:frame="1"/>
        </w:rPr>
        <w:t xml:space="preserve">. </w:t>
      </w:r>
      <w:proofErr w:type="spellStart"/>
      <w:r>
        <w:rPr>
          <w:rFonts w:ascii="inherit" w:hAnsi="inherit" w:cs="Arial"/>
          <w:color w:val="434240"/>
          <w:bdr w:val="none" w:sz="0" w:space="0" w:color="auto" w:frame="1"/>
        </w:rPr>
        <w:t>etxt.ru</w:t>
      </w:r>
      <w:proofErr w:type="spellEnd"/>
      <w:r>
        <w:rPr>
          <w:rFonts w:ascii="inherit" w:hAnsi="inherit" w:cs="Arial"/>
          <w:color w:val="434240"/>
          <w:bdr w:val="none" w:sz="0" w:space="0" w:color="auto" w:frame="1"/>
        </w:rPr>
        <w:t xml:space="preserve"> (если иное не указано заказчиком). В случае низкой оригинальности текста, работа будет отправлена на доработку.</w:t>
      </w:r>
    </w:p>
    <w:p w:rsidR="00A91F24" w:rsidRDefault="00A91F24" w:rsidP="00A91F24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>В случае нахождения части работы или целой работы в интернете, работа не будет засчитана.</w:t>
      </w:r>
    </w:p>
    <w:p w:rsidR="00A91F24" w:rsidRDefault="00A91F24" w:rsidP="00A91F24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a7"/>
          <w:rFonts w:ascii="inherit" w:hAnsi="inherit" w:cs="Arial"/>
          <w:color w:val="434240"/>
          <w:bdr w:val="none" w:sz="0" w:space="0" w:color="auto" w:frame="1"/>
        </w:rPr>
        <w:t>3.2.</w:t>
      </w:r>
      <w:r>
        <w:rPr>
          <w:rStyle w:val="apple-converted-space"/>
          <w:rFonts w:ascii="inherit" w:hAnsi="inherit" w:cs="Arial"/>
          <w:color w:val="434240"/>
          <w:bdr w:val="none" w:sz="0" w:space="0" w:color="auto" w:frame="1"/>
        </w:rPr>
        <w:t> </w:t>
      </w:r>
      <w:r>
        <w:rPr>
          <w:rFonts w:ascii="inherit" w:hAnsi="inherit" w:cs="Arial"/>
          <w:color w:val="434240"/>
          <w:bdr w:val="none" w:sz="0" w:space="0" w:color="auto" w:frame="1"/>
        </w:rPr>
        <w:t>Загрузка Исполнителя работой по преимуществу определяется Заказчиком с учетом квалификации и специализации Исполнителя и общей загруженности исполнителя</w:t>
      </w:r>
    </w:p>
    <w:p w:rsidR="00A91F24" w:rsidRDefault="00A91F24" w:rsidP="00A91F24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> </w:t>
      </w:r>
      <w:r>
        <w:rPr>
          <w:rFonts w:ascii="Arial" w:hAnsi="Arial" w:cs="Arial"/>
          <w:color w:val="434240"/>
          <w:sz w:val="27"/>
          <w:szCs w:val="27"/>
        </w:rPr>
        <w:br/>
      </w:r>
      <w:r>
        <w:rPr>
          <w:rStyle w:val="a7"/>
          <w:rFonts w:ascii="inherit" w:hAnsi="inherit" w:cs="Arial"/>
          <w:color w:val="434240"/>
          <w:bdr w:val="none" w:sz="0" w:space="0" w:color="auto" w:frame="1"/>
        </w:rPr>
        <w:t>4.Стоимость работ</w:t>
      </w:r>
    </w:p>
    <w:p w:rsidR="00A91F24" w:rsidRDefault="00A91F24" w:rsidP="00A91F24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a7"/>
          <w:rFonts w:ascii="inherit" w:hAnsi="inherit" w:cs="Arial"/>
          <w:color w:val="434240"/>
          <w:bdr w:val="none" w:sz="0" w:space="0" w:color="auto" w:frame="1"/>
        </w:rPr>
        <w:t>4.1.</w:t>
      </w:r>
      <w:r>
        <w:rPr>
          <w:rStyle w:val="apple-converted-space"/>
          <w:rFonts w:ascii="inherit" w:hAnsi="inherit" w:cs="Arial"/>
          <w:color w:val="434240"/>
          <w:bdr w:val="none" w:sz="0" w:space="0" w:color="auto" w:frame="1"/>
        </w:rPr>
        <w:t> </w:t>
      </w:r>
      <w:r>
        <w:rPr>
          <w:rFonts w:ascii="inherit" w:hAnsi="inherit" w:cs="Arial"/>
          <w:color w:val="434240"/>
          <w:bdr w:val="none" w:sz="0" w:space="0" w:color="auto" w:frame="1"/>
        </w:rPr>
        <w:t>Сумма оплаты по соглашению определяется следующими расценками:</w:t>
      </w:r>
    </w:p>
    <w:p w:rsidR="00A91F24" w:rsidRDefault="00A91F24" w:rsidP="00A91F24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>-  Теоретическая контрольная работа – 150-350 руб.</w:t>
      </w:r>
    </w:p>
    <w:p w:rsidR="00A91F24" w:rsidRDefault="00A91F24" w:rsidP="00A91F24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>- Реферат – 200-400 руб.</w:t>
      </w:r>
    </w:p>
    <w:p w:rsidR="00A91F24" w:rsidRDefault="00A91F24" w:rsidP="00A91F24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lastRenderedPageBreak/>
        <w:t>-  Практическая контрольная работа – 250-450 руб.</w:t>
      </w:r>
    </w:p>
    <w:p w:rsidR="00A91F24" w:rsidRDefault="00A91F24" w:rsidP="00A91F24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>-  Теоретическая курсовая работа – 450-600 руб.</w:t>
      </w:r>
    </w:p>
    <w:p w:rsidR="00A91F24" w:rsidRDefault="00A91F24" w:rsidP="00A91F24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>-  Курсовая работа с примерами, аналитикой, статистическими данными. Обязательны цифры, таблицы, графики – 600-700 рублей</w:t>
      </w:r>
    </w:p>
    <w:p w:rsidR="00A91F24" w:rsidRDefault="00A91F24" w:rsidP="00A91F24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>-  Курсовая работа с практикой (анализ конкретного объекта в соответствии с темой, исследование) Обязательны приложения – 700-1000 рублей</w:t>
      </w:r>
    </w:p>
    <w:p w:rsidR="00A91F24" w:rsidRDefault="00A91F24" w:rsidP="00A91F24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>-  Курсовая работа технических специальностей – 1500-2000 руб.</w:t>
      </w:r>
    </w:p>
    <w:p w:rsidR="00A91F24" w:rsidRDefault="00A91F24" w:rsidP="00A91F24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>-  Дипломная работа юридических специальностей – 2500- 3500 руб.</w:t>
      </w:r>
    </w:p>
    <w:p w:rsidR="00A91F24" w:rsidRDefault="00A91F24" w:rsidP="00A91F24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>-  Дипломные работы по психологическим, педагогическим специальностям и социологии. В зависимости от объема и сложности практики 3500-4500 рублей</w:t>
      </w:r>
    </w:p>
    <w:p w:rsidR="00A91F24" w:rsidRDefault="00A91F24" w:rsidP="00A91F24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>-  Дипломная работа экономических специальностей  с практикой. В зависимости от объема и сложности практики 3500-4500 рублей</w:t>
      </w:r>
    </w:p>
    <w:p w:rsidR="00A91F24" w:rsidRDefault="00A91F24" w:rsidP="00A91F24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>-  Дипломная работа технических специальностей. В зависимости от объема и сложности 7000-11000 руб.</w:t>
      </w:r>
    </w:p>
    <w:p w:rsidR="00A91F24" w:rsidRDefault="00A91F24" w:rsidP="00A91F24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>Оплата по работам, не подходящим под типовые расценки, обсуждается индивидуально. НДС не облагается.</w:t>
      </w:r>
    </w:p>
    <w:p w:rsidR="00A91F24" w:rsidRDefault="00A91F24" w:rsidP="00A91F24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a7"/>
          <w:rFonts w:ascii="inherit" w:hAnsi="inherit" w:cs="Arial"/>
          <w:color w:val="434240"/>
          <w:bdr w:val="none" w:sz="0" w:space="0" w:color="auto" w:frame="1"/>
        </w:rPr>
        <w:t>4.2.</w:t>
      </w:r>
      <w:r>
        <w:rPr>
          <w:rStyle w:val="apple-converted-space"/>
          <w:rFonts w:ascii="inherit" w:hAnsi="inherit" w:cs="Arial"/>
          <w:color w:val="434240"/>
          <w:bdr w:val="none" w:sz="0" w:space="0" w:color="auto" w:frame="1"/>
        </w:rPr>
        <w:t> </w:t>
      </w:r>
      <w:r>
        <w:rPr>
          <w:rFonts w:ascii="inherit" w:hAnsi="inherit" w:cs="Arial"/>
          <w:color w:val="434240"/>
          <w:bdr w:val="none" w:sz="0" w:space="0" w:color="auto" w:frame="1"/>
        </w:rPr>
        <w:t>Оплата производится следующими способами:</w:t>
      </w:r>
    </w:p>
    <w:p w:rsidR="00A91F24" w:rsidRDefault="00A91F24" w:rsidP="00A91F24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>-  оплата на карту Сбербанка</w:t>
      </w:r>
    </w:p>
    <w:p w:rsidR="00A91F24" w:rsidRDefault="00A91F24" w:rsidP="00A91F24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 xml:space="preserve">-  перевод на кошелек </w:t>
      </w:r>
      <w:proofErr w:type="spellStart"/>
      <w:r>
        <w:rPr>
          <w:rFonts w:ascii="inherit" w:hAnsi="inherit" w:cs="Arial"/>
          <w:color w:val="434240"/>
          <w:bdr w:val="none" w:sz="0" w:space="0" w:color="auto" w:frame="1"/>
        </w:rPr>
        <w:t>Яндекс-деньги</w:t>
      </w:r>
      <w:proofErr w:type="spellEnd"/>
    </w:p>
    <w:p w:rsidR="00A91F24" w:rsidRDefault="00A91F24" w:rsidP="00A91F24">
      <w:pPr>
        <w:pStyle w:val="a3"/>
        <w:spacing w:before="0" w:beforeAutospacing="0" w:after="0" w:afterAutospacing="0" w:line="312" w:lineRule="atLeast"/>
        <w:textAlignment w:val="baseline"/>
        <w:rPr>
          <w:rFonts w:ascii="inherit" w:hAnsi="inherit" w:cs="Arial"/>
          <w:color w:val="434240"/>
          <w:bdr w:val="none" w:sz="0" w:space="0" w:color="auto" w:frame="1"/>
        </w:rPr>
      </w:pPr>
      <w:proofErr w:type="spellStart"/>
      <w:r>
        <w:rPr>
          <w:rFonts w:ascii="inherit" w:hAnsi="inherit" w:cs="Arial"/>
          <w:color w:val="434240"/>
          <w:bdr w:val="none" w:sz="0" w:space="0" w:color="auto" w:frame="1"/>
        </w:rPr>
        <w:t>WebMoney</w:t>
      </w:r>
      <w:proofErr w:type="spellEnd"/>
    </w:p>
    <w:p w:rsidR="00A91F24" w:rsidRDefault="00A91F24" w:rsidP="00A91F24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>-  банковский перевод (оговаривается индивидуально с автором).</w:t>
      </w:r>
    </w:p>
    <w:p w:rsidR="00A91F24" w:rsidRDefault="00A91F24" w:rsidP="00A91F24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>Перевод Исполнителю осуществляется два раза в месяц: за написанные работы с 01 до 15 числа включительно и с 16 числа до конца месяца. Перевод осуществляется с 1 числа, в течение 5ти рабочих дней, и с 16 числа, в течение 5ти рабочих дней.</w:t>
      </w:r>
    </w:p>
    <w:p w:rsidR="00A91F24" w:rsidRDefault="00A91F24" w:rsidP="00A91F24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>Если на момент перевода денежных средств у Вас возникли проблемы со  счетом (превышен лимит, кошелек не найден, Вы не сообщили нам номер кошелька, счета), то оплата переносится на следующий расчетный период.</w:t>
      </w:r>
    </w:p>
    <w:p w:rsidR="00A91F24" w:rsidRDefault="00A91F24" w:rsidP="00A91F24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a7"/>
          <w:rFonts w:ascii="inherit" w:hAnsi="inherit" w:cs="Arial"/>
          <w:color w:val="434240"/>
          <w:bdr w:val="none" w:sz="0" w:space="0" w:color="auto" w:frame="1"/>
        </w:rPr>
        <w:t>5.Порядок расчетов</w:t>
      </w:r>
    </w:p>
    <w:p w:rsidR="00A91F24" w:rsidRDefault="00A91F24" w:rsidP="00A91F24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a7"/>
          <w:rFonts w:ascii="inherit" w:hAnsi="inherit" w:cs="Arial"/>
          <w:color w:val="434240"/>
          <w:bdr w:val="none" w:sz="0" w:space="0" w:color="auto" w:frame="1"/>
        </w:rPr>
        <w:t>5.1.</w:t>
      </w:r>
      <w:r>
        <w:rPr>
          <w:rStyle w:val="apple-converted-space"/>
          <w:rFonts w:ascii="inherit" w:hAnsi="inherit" w:cs="Arial"/>
          <w:color w:val="434240"/>
          <w:bdr w:val="none" w:sz="0" w:space="0" w:color="auto" w:frame="1"/>
        </w:rPr>
        <w:t> </w:t>
      </w:r>
      <w:r>
        <w:rPr>
          <w:rFonts w:ascii="inherit" w:hAnsi="inherit" w:cs="Arial"/>
          <w:color w:val="434240"/>
          <w:bdr w:val="none" w:sz="0" w:space="0" w:color="auto" w:frame="1"/>
        </w:rPr>
        <w:t>Все расчеты производятся перечислением денежных средств на счет Исполнителя, в течение 5-ти рабочих дней, следующих за отчетной датой.</w:t>
      </w:r>
    </w:p>
    <w:p w:rsidR="00A91F24" w:rsidRDefault="00A91F24" w:rsidP="00A91F24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a7"/>
          <w:rFonts w:ascii="inherit" w:hAnsi="inherit" w:cs="Arial"/>
          <w:color w:val="434240"/>
          <w:bdr w:val="none" w:sz="0" w:space="0" w:color="auto" w:frame="1"/>
        </w:rPr>
        <w:t>5.2.</w:t>
      </w:r>
      <w:r>
        <w:rPr>
          <w:rStyle w:val="apple-converted-space"/>
          <w:rFonts w:ascii="inherit" w:hAnsi="inherit" w:cs="Arial"/>
          <w:color w:val="434240"/>
          <w:bdr w:val="none" w:sz="0" w:space="0" w:color="auto" w:frame="1"/>
        </w:rPr>
        <w:t> </w:t>
      </w:r>
      <w:proofErr w:type="gramStart"/>
      <w:r>
        <w:rPr>
          <w:rFonts w:ascii="inherit" w:hAnsi="inherit" w:cs="Arial"/>
          <w:color w:val="434240"/>
          <w:bdr w:val="none" w:sz="0" w:space="0" w:color="auto" w:frame="1"/>
        </w:rPr>
        <w:t>В случае обнаружения Заказчиком после подписания акта приемки-сдачи недостатков, которые не могли быть установлены при обычном способе приемки (скрытые недостатки), а также недостатков, которые выявлены впоследствии (замечания, рецензия преподавателя), Исполнитель обязан своими силами и за свой счет устранить допущенные недостатки в течение 2-х суток с момента выявления недостатков или вернуть деньги Заказчику за данные работы в полном объеме в течение</w:t>
      </w:r>
      <w:proofErr w:type="gramEnd"/>
      <w:r>
        <w:rPr>
          <w:rFonts w:ascii="inherit" w:hAnsi="inherit" w:cs="Arial"/>
          <w:color w:val="434240"/>
          <w:bdr w:val="none" w:sz="0" w:space="0" w:color="auto" w:frame="1"/>
        </w:rPr>
        <w:t xml:space="preserve"> одного календарного месяца с момента выявления недостатков.</w:t>
      </w:r>
    </w:p>
    <w:p w:rsidR="00A91F24" w:rsidRDefault="00A91F24" w:rsidP="00A91F24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>В случае задержки возврата Исполнителем Заказчику денежных средств за выявленные недостатки Заказчик вправе потребовать от Исполнителя дополнительных выплат в размере 0,2 % от суммы за каждый день просрочки.</w:t>
      </w:r>
    </w:p>
    <w:p w:rsidR="00A91F24" w:rsidRDefault="00A91F24" w:rsidP="00A91F24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a7"/>
          <w:rFonts w:ascii="inherit" w:hAnsi="inherit" w:cs="Arial"/>
          <w:color w:val="434240"/>
          <w:bdr w:val="none" w:sz="0" w:space="0" w:color="auto" w:frame="1"/>
        </w:rPr>
        <w:t>6.Штрафные санкции</w:t>
      </w:r>
    </w:p>
    <w:p w:rsidR="00A91F24" w:rsidRDefault="00A91F24" w:rsidP="00A91F24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a7"/>
          <w:rFonts w:ascii="inherit" w:hAnsi="inherit" w:cs="Arial"/>
          <w:color w:val="434240"/>
          <w:bdr w:val="none" w:sz="0" w:space="0" w:color="auto" w:frame="1"/>
        </w:rPr>
        <w:t>6.1.</w:t>
      </w:r>
      <w:r>
        <w:rPr>
          <w:rStyle w:val="apple-converted-space"/>
          <w:rFonts w:ascii="inherit" w:hAnsi="inherit" w:cs="Arial"/>
          <w:color w:val="434240"/>
          <w:bdr w:val="none" w:sz="0" w:space="0" w:color="auto" w:frame="1"/>
        </w:rPr>
        <w:t> </w:t>
      </w:r>
      <w:r>
        <w:rPr>
          <w:rFonts w:ascii="inherit" w:hAnsi="inherit" w:cs="Arial"/>
          <w:color w:val="434240"/>
          <w:bdr w:val="none" w:sz="0" w:space="0" w:color="auto" w:frame="1"/>
        </w:rPr>
        <w:t>В случае задержки оплаты по соглашению Исполнитель вправе потребовать от Заказчика дополнительных выплат в размере 0,2 % от суммы оплаты за каждый день просрочки.</w:t>
      </w:r>
    </w:p>
    <w:p w:rsidR="00A91F24" w:rsidRDefault="00A91F24" w:rsidP="00A91F24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a7"/>
          <w:rFonts w:ascii="inherit" w:hAnsi="inherit" w:cs="Arial"/>
          <w:color w:val="434240"/>
          <w:bdr w:val="none" w:sz="0" w:space="0" w:color="auto" w:frame="1"/>
        </w:rPr>
        <w:t>6.2.</w:t>
      </w:r>
      <w:r>
        <w:rPr>
          <w:rStyle w:val="apple-converted-space"/>
          <w:rFonts w:ascii="inherit" w:hAnsi="inherit" w:cs="Arial"/>
          <w:color w:val="434240"/>
          <w:bdr w:val="none" w:sz="0" w:space="0" w:color="auto" w:frame="1"/>
        </w:rPr>
        <w:t> </w:t>
      </w:r>
      <w:r>
        <w:rPr>
          <w:rFonts w:ascii="inherit" w:hAnsi="inherit" w:cs="Arial"/>
          <w:color w:val="434240"/>
          <w:bdr w:val="none" w:sz="0" w:space="0" w:color="auto" w:frame="1"/>
        </w:rPr>
        <w:t>В случае невыполнения работы в заранее определенный срок оплата за работу уменьшается на 30 %, в случае если время просрочки не более 12 часов.</w:t>
      </w:r>
    </w:p>
    <w:p w:rsidR="00A91F24" w:rsidRDefault="00A91F24" w:rsidP="00A91F24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a7"/>
          <w:rFonts w:ascii="inherit" w:hAnsi="inherit" w:cs="Arial"/>
          <w:color w:val="434240"/>
          <w:bdr w:val="none" w:sz="0" w:space="0" w:color="auto" w:frame="1"/>
        </w:rPr>
        <w:lastRenderedPageBreak/>
        <w:t>6.3.</w:t>
      </w:r>
      <w:r>
        <w:rPr>
          <w:rStyle w:val="apple-converted-space"/>
          <w:rFonts w:ascii="inherit" w:hAnsi="inherit" w:cs="Arial"/>
          <w:color w:val="434240"/>
          <w:bdr w:val="none" w:sz="0" w:space="0" w:color="auto" w:frame="1"/>
        </w:rPr>
        <w:t> </w:t>
      </w:r>
      <w:r>
        <w:rPr>
          <w:rFonts w:ascii="inherit" w:hAnsi="inherit" w:cs="Arial"/>
          <w:color w:val="434240"/>
          <w:bdr w:val="none" w:sz="0" w:space="0" w:color="auto" w:frame="1"/>
        </w:rPr>
        <w:t>Если работа предоставлена в требуемый срок, но не соответствует требованиям, доведенным до Исполнителя, оплата уменьшается на 30 %, если время на приведение работы в соответствие с требованиями не более 12 часов, иначе оплата не производится.</w:t>
      </w:r>
    </w:p>
    <w:p w:rsidR="00A91F24" w:rsidRDefault="00A91F24" w:rsidP="00A91F24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a7"/>
          <w:rFonts w:ascii="inherit" w:hAnsi="inherit" w:cs="Arial"/>
          <w:color w:val="434240"/>
          <w:bdr w:val="none" w:sz="0" w:space="0" w:color="auto" w:frame="1"/>
        </w:rPr>
        <w:t>6.4.</w:t>
      </w:r>
      <w:r>
        <w:rPr>
          <w:rStyle w:val="apple-converted-space"/>
          <w:rFonts w:ascii="inherit" w:hAnsi="inherit" w:cs="Arial"/>
          <w:color w:val="434240"/>
          <w:bdr w:val="none" w:sz="0" w:space="0" w:color="auto" w:frame="1"/>
        </w:rPr>
        <w:t> </w:t>
      </w:r>
      <w:r>
        <w:rPr>
          <w:rFonts w:ascii="inherit" w:hAnsi="inherit" w:cs="Arial"/>
          <w:color w:val="434240"/>
          <w:bdr w:val="none" w:sz="0" w:space="0" w:color="auto" w:frame="1"/>
        </w:rPr>
        <w:t>В случае, когда клиент возвращает Заказчику работу с оценкой «неудовлетворительно» и т.п., и не требуется доработка заказа, оплата автору не производится.</w:t>
      </w:r>
    </w:p>
    <w:p w:rsidR="00A91F24" w:rsidRDefault="00A91F24" w:rsidP="00A91F24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a7"/>
          <w:rFonts w:ascii="inherit" w:hAnsi="inherit" w:cs="Arial"/>
          <w:color w:val="434240"/>
          <w:bdr w:val="none" w:sz="0" w:space="0" w:color="auto" w:frame="1"/>
        </w:rPr>
        <w:t>7. Конфиденциальность</w:t>
      </w:r>
    </w:p>
    <w:p w:rsidR="00A91F24" w:rsidRDefault="00A91F24" w:rsidP="00A91F24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>Исполнитель гарантирует сохранение конфиденциальности информации, полученной от Заказчика. Информация, предоставляемая Заказчику в соответствии с настоящим соглашением, предназначена исключительно для него и не может передаваться третьим лицам или использоваться каким-либо иным способом с участием третьих лиц полностью или частично.</w:t>
      </w:r>
    </w:p>
    <w:p w:rsidR="00A91F24" w:rsidRDefault="00A91F24" w:rsidP="00A91F24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a7"/>
          <w:rFonts w:ascii="inherit" w:hAnsi="inherit" w:cs="Arial"/>
          <w:color w:val="434240"/>
          <w:bdr w:val="none" w:sz="0" w:space="0" w:color="auto" w:frame="1"/>
        </w:rPr>
        <w:t>8. Расторжение</w:t>
      </w:r>
    </w:p>
    <w:p w:rsidR="00A91F24" w:rsidRDefault="00A91F24" w:rsidP="00A91F24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>Каждая из сторон вправе расторгнуть данный договор в одностороннем порядке, в письменной форме предупредив об этом вторую сторону, при невыполнении одной из сторон своих обязательств.</w:t>
      </w:r>
    </w:p>
    <w:p w:rsidR="00A91F24" w:rsidRPr="00876A12" w:rsidRDefault="00A91F24" w:rsidP="00A91F24">
      <w:pPr>
        <w:rPr>
          <w:rFonts w:ascii="Arial" w:hAnsi="Arial" w:cs="Arial"/>
          <w:color w:val="434240"/>
          <w:sz w:val="27"/>
          <w:szCs w:val="27"/>
          <w:shd w:val="clear" w:color="auto" w:fill="F8F8F8"/>
        </w:rPr>
      </w:pPr>
      <w:r>
        <w:rPr>
          <w:rFonts w:ascii="Arial" w:hAnsi="Arial" w:cs="Arial"/>
          <w:noProof/>
          <w:color w:val="434240"/>
          <w:bdr w:val="none" w:sz="0" w:space="0" w:color="auto" w:frame="1"/>
          <w:shd w:val="clear" w:color="auto" w:fill="F8F8F8"/>
          <w:lang w:eastAsia="ru-RU"/>
        </w:rPr>
        <w:drawing>
          <wp:inline distT="0" distB="0" distL="0" distR="0">
            <wp:extent cx="257175" cy="2286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434240"/>
          <w:bdr w:val="none" w:sz="0" w:space="0" w:color="auto" w:frame="1"/>
          <w:shd w:val="clear" w:color="auto" w:fill="F8F8F8"/>
        </w:rPr>
        <w:t> </w:t>
      </w:r>
      <w:r>
        <w:rPr>
          <w:rFonts w:ascii="Arial" w:hAnsi="Arial" w:cs="Arial"/>
          <w:color w:val="434240"/>
          <w:sz w:val="27"/>
          <w:szCs w:val="27"/>
          <w:shd w:val="clear" w:color="auto" w:fill="F8F8F8"/>
        </w:rPr>
        <w:t>Я согласен с условиями соглашения</w:t>
      </w:r>
    </w:p>
    <w:p w:rsidR="00A91F24" w:rsidRDefault="00A91F24" w:rsidP="00A91F24">
      <w:pPr>
        <w:rPr>
          <w:rFonts w:ascii="Cambria" w:eastAsia="Times New Roman" w:hAnsi="Cambria" w:cs="Times New Roman"/>
          <w:b/>
          <w:bCs/>
          <w:color w:val="000000"/>
          <w:sz w:val="32"/>
          <w:lang w:eastAsia="ru-RU"/>
        </w:rPr>
      </w:pPr>
      <w:r>
        <w:rPr>
          <w:rFonts w:ascii="Cambria" w:eastAsia="Times New Roman" w:hAnsi="Cambria" w:cs="Times New Roman"/>
          <w:b/>
          <w:bCs/>
          <w:color w:val="000000"/>
          <w:sz w:val="32"/>
          <w:lang w:eastAsia="ru-RU"/>
        </w:rPr>
        <w:br w:type="page"/>
      </w:r>
    </w:p>
    <w:p w:rsidR="00A91F24" w:rsidRPr="00876A12" w:rsidRDefault="00A91F24" w:rsidP="00A91F24">
      <w:pPr>
        <w:shd w:val="clear" w:color="auto" w:fill="FFFFFF"/>
        <w:spacing w:before="239" w:after="59" w:line="240" w:lineRule="auto"/>
        <w:jc w:val="center"/>
        <w:rPr>
          <w:rFonts w:ascii="Cambria" w:eastAsia="Times New Roman" w:hAnsi="Cambria" w:cs="Times New Roman"/>
          <w:color w:val="000000"/>
          <w:sz w:val="32"/>
          <w:szCs w:val="32"/>
          <w:lang w:eastAsia="ru-RU"/>
        </w:rPr>
      </w:pPr>
      <w:r w:rsidRPr="00876A12">
        <w:rPr>
          <w:rFonts w:ascii="Cambria" w:eastAsia="Times New Roman" w:hAnsi="Cambria" w:cs="Times New Roman"/>
          <w:b/>
          <w:bCs/>
          <w:color w:val="000000"/>
          <w:sz w:val="32"/>
          <w:lang w:eastAsia="ru-RU"/>
        </w:rPr>
        <w:lastRenderedPageBreak/>
        <w:t>Анкета автора</w:t>
      </w:r>
    </w:p>
    <w:p w:rsidR="00A91F24" w:rsidRPr="008252A9" w:rsidRDefault="00A91F24" w:rsidP="00A91F2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52A9">
        <w:rPr>
          <w:rFonts w:ascii="Times New Roman" w:eastAsia="Times New Roman" w:hAnsi="Times New Roman" w:cs="Times New Roman"/>
          <w:b/>
          <w:bCs/>
          <w:color w:val="000064"/>
          <w:sz w:val="28"/>
          <w:szCs w:val="28"/>
          <w:lang w:eastAsia="ru-RU"/>
        </w:rPr>
        <w:t>_____</w:t>
      </w:r>
      <w:r>
        <w:rPr>
          <w:rFonts w:ascii="Times New Roman" w:eastAsia="Times New Roman" w:hAnsi="Times New Roman" w:cs="Times New Roman"/>
          <w:b/>
          <w:bCs/>
          <w:color w:val="000064"/>
          <w:sz w:val="28"/>
          <w:szCs w:val="28"/>
          <w:lang w:eastAsia="ru-RU"/>
        </w:rPr>
        <w:t>_________________ФИО</w:t>
      </w:r>
      <w:r w:rsidRPr="008252A9">
        <w:rPr>
          <w:rFonts w:ascii="Times New Roman" w:eastAsia="Times New Roman" w:hAnsi="Times New Roman" w:cs="Times New Roman"/>
          <w:b/>
          <w:bCs/>
          <w:color w:val="000064"/>
          <w:sz w:val="28"/>
          <w:szCs w:val="28"/>
          <w:lang w:eastAsia="ru-RU"/>
        </w:rPr>
        <w:t>_____</w:t>
      </w:r>
    </w:p>
    <w:p w:rsidR="00A91F24" w:rsidRPr="008252A9" w:rsidRDefault="00A91F24" w:rsidP="00A91F2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</w:pPr>
      <w:r w:rsidRPr="008252A9">
        <w:rPr>
          <w:rFonts w:ascii="Times New Roman" w:eastAsia="Times New Roman" w:hAnsi="Times New Roman" w:cs="Times New Roman"/>
          <w:b/>
          <w:bCs/>
          <w:color w:val="000064"/>
          <w:sz w:val="24"/>
          <w:szCs w:val="24"/>
          <w:vertAlign w:val="superscript"/>
          <w:lang w:eastAsia="ru-RU"/>
        </w:rPr>
        <w:t>(Фамилия Имя Отчество)</w:t>
      </w:r>
    </w:p>
    <w:p w:rsidR="00A91F24" w:rsidRPr="00876A12" w:rsidRDefault="00A91F24" w:rsidP="00A91F24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6A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Дата рождения: 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00</w:t>
      </w:r>
      <w:r w:rsidRPr="00876A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00.0000</w:t>
      </w:r>
      <w:r w:rsidRPr="00876A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</w:p>
    <w:p w:rsidR="00A91F24" w:rsidRPr="00876A12" w:rsidRDefault="00A91F24" w:rsidP="00A91F24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6A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Адрес проживания: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76A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</w:t>
      </w:r>
    </w:p>
    <w:p w:rsidR="00A91F24" w:rsidRPr="00876A12" w:rsidRDefault="00A91F24" w:rsidP="00A91F24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6A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Контактные телефоны: д.т. – 8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</w:t>
      </w:r>
      <w:r w:rsidRPr="00876A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_, р.т. ________ м.т. – _8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</w:t>
      </w:r>
    </w:p>
    <w:p w:rsidR="00A91F24" w:rsidRPr="008252A9" w:rsidRDefault="00A91F24" w:rsidP="00A91F24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6A1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E-mail: 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</w:t>
      </w:r>
      <w:r w:rsidRPr="00876A1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___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36"/>
        <w:gridCol w:w="2753"/>
        <w:gridCol w:w="3596"/>
      </w:tblGrid>
      <w:tr w:rsidR="00A91F24" w:rsidRPr="00876A12" w:rsidTr="00AC505E">
        <w:tc>
          <w:tcPr>
            <w:tcW w:w="9385" w:type="dxa"/>
            <w:gridSpan w:val="3"/>
            <w:shd w:val="clear" w:color="auto" w:fill="FFFFFF"/>
            <w:vAlign w:val="center"/>
            <w:hideMark/>
          </w:tcPr>
          <w:p w:rsidR="00A91F24" w:rsidRPr="00876A12" w:rsidRDefault="00A91F24" w:rsidP="00AC505E">
            <w:pPr>
              <w:spacing w:before="100" w:beforeAutospacing="1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b/>
                <w:bCs/>
                <w:caps/>
                <w:color w:val="000064"/>
                <w:sz w:val="24"/>
                <w:szCs w:val="24"/>
                <w:lang w:eastAsia="ru-RU"/>
              </w:rPr>
              <w:t>ОБРАЗОВАНИЕ</w:t>
            </w:r>
          </w:p>
          <w:p w:rsidR="00A91F24" w:rsidRPr="00876A12" w:rsidRDefault="00A91F24" w:rsidP="00AC505E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23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24pt;height:24pt"/>
              </w:pict>
            </w:r>
            <w:r w:rsidRPr="00876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Основное</w:t>
            </w:r>
          </w:p>
          <w:p w:rsidR="00A91F24" w:rsidRPr="00876A12" w:rsidRDefault="00A91F24" w:rsidP="00AC505E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___</w:t>
            </w:r>
            <w:r w:rsidRPr="00876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_ –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____</w:t>
            </w:r>
            <w:r w:rsidRPr="00876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_гг</w:t>
            </w:r>
            <w:proofErr w:type="spellEnd"/>
            <w:r w:rsidRPr="00876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. Полное наименование ВУЗа, город нахождения (</w:t>
            </w:r>
            <w:r w:rsidRPr="00876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форма обучения: </w:t>
            </w:r>
            <w:proofErr w:type="spellStart"/>
            <w:r w:rsidRPr="00876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очно</w:t>
            </w:r>
            <w:proofErr w:type="spellEnd"/>
            <w:r w:rsidRPr="00876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заочно, вечернее, дистанционное)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________________________</w:t>
            </w:r>
          </w:p>
          <w:p w:rsidR="00A91F24" w:rsidRPr="00876A12" w:rsidRDefault="00A91F24" w:rsidP="00AC505E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Факультет – ___________________.</w:t>
            </w:r>
          </w:p>
          <w:p w:rsidR="00A91F24" w:rsidRPr="00876A12" w:rsidRDefault="00A91F24" w:rsidP="00AC505E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Специальность - 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</w:t>
            </w:r>
            <w:r w:rsidRPr="00876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________________</w:t>
            </w:r>
          </w:p>
          <w:p w:rsidR="00A91F24" w:rsidRPr="00876A12" w:rsidRDefault="00A91F24" w:rsidP="00AC505E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19</w:t>
            </w:r>
            <w:r w:rsidRPr="00876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_ – 20_гг. Наименование учебного заведения, </w:t>
            </w:r>
            <w:proofErr w:type="gramStart"/>
            <w:r w:rsidRPr="00876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</w:t>
            </w:r>
            <w:proofErr w:type="gramEnd"/>
            <w:r w:rsidRPr="00876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.____________ (</w:t>
            </w:r>
            <w:r w:rsidRPr="00876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форма обучения)</w:t>
            </w:r>
          </w:p>
          <w:p w:rsidR="00A91F24" w:rsidRPr="00876A12" w:rsidRDefault="00A91F24" w:rsidP="00AC505E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Факультет -</w:t>
            </w:r>
          </w:p>
          <w:p w:rsidR="00A91F24" w:rsidRPr="00876A12" w:rsidRDefault="00A91F24" w:rsidP="00AC505E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Специальность</w:t>
            </w:r>
          </w:p>
        </w:tc>
      </w:tr>
      <w:tr w:rsidR="00A91F24" w:rsidRPr="00876A12" w:rsidTr="00AC505E">
        <w:tc>
          <w:tcPr>
            <w:tcW w:w="9385" w:type="dxa"/>
            <w:gridSpan w:val="3"/>
            <w:shd w:val="clear" w:color="auto" w:fill="FFFFFF"/>
            <w:vAlign w:val="center"/>
            <w:hideMark/>
          </w:tcPr>
          <w:p w:rsidR="00A91F24" w:rsidRPr="008252A9" w:rsidRDefault="00A91F24" w:rsidP="00AC505E">
            <w:pPr>
              <w:spacing w:before="100" w:beforeAutospacing="1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ru-RU"/>
              </w:rPr>
            </w:pPr>
            <w:r w:rsidRPr="002623BE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ru-RU"/>
              </w:rPr>
              <w:pict>
                <v:shape id="_x0000_i1026" type="#_x0000_t75" alt="" style="width:24pt;height:24pt"/>
              </w:pict>
            </w:r>
            <w:r w:rsidRPr="008252A9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>ДОПОЛНИТЕЛЬНОЕ ОБРАЗОВАНИЕ</w:t>
            </w:r>
          </w:p>
          <w:p w:rsidR="00A91F24" w:rsidRPr="00876A12" w:rsidRDefault="00A91F24" w:rsidP="00AC505E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200_г. Вид обучения, Название, Кем проводилось, г.____________</w:t>
            </w:r>
          </w:p>
          <w:p w:rsidR="00A91F24" w:rsidRPr="00876A12" w:rsidRDefault="00A91F24" w:rsidP="00AC505E">
            <w:pPr>
              <w:spacing w:before="100" w:beforeAutospacing="1" w:line="240" w:lineRule="auto"/>
              <w:ind w:firstLine="1620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Продолжительность -</w:t>
            </w:r>
          </w:p>
          <w:p w:rsidR="00A91F24" w:rsidRPr="00876A12" w:rsidRDefault="00A91F24" w:rsidP="00AC505E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200_г. Вид обучения, Название, Кем проводилось, г.____________</w:t>
            </w:r>
          </w:p>
          <w:p w:rsidR="00A91F24" w:rsidRPr="00876A12" w:rsidRDefault="00A91F24" w:rsidP="00AC505E">
            <w:pPr>
              <w:spacing w:before="100" w:beforeAutospacing="1" w:line="240" w:lineRule="auto"/>
              <w:ind w:firstLine="1620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Продолжительность -</w:t>
            </w:r>
          </w:p>
        </w:tc>
      </w:tr>
      <w:tr w:rsidR="00A91F24" w:rsidRPr="00876A12" w:rsidTr="00AC505E">
        <w:tc>
          <w:tcPr>
            <w:tcW w:w="9385" w:type="dxa"/>
            <w:gridSpan w:val="3"/>
            <w:shd w:val="clear" w:color="auto" w:fill="FFFFFF"/>
            <w:vAlign w:val="center"/>
            <w:hideMark/>
          </w:tcPr>
          <w:p w:rsidR="00A91F24" w:rsidRPr="00876A12" w:rsidRDefault="00A91F24" w:rsidP="00AC505E">
            <w:pPr>
              <w:spacing w:before="100" w:beforeAutospacing="1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b/>
                <w:bCs/>
                <w:caps/>
                <w:color w:val="000064"/>
                <w:sz w:val="24"/>
                <w:szCs w:val="24"/>
                <w:lang w:eastAsia="ru-RU"/>
              </w:rPr>
              <w:t>ОПЫТ РАБОТЫ</w:t>
            </w:r>
          </w:p>
          <w:p w:rsidR="00A91F24" w:rsidRPr="00876A12" w:rsidRDefault="00A91F24" w:rsidP="00AC505E">
            <w:pPr>
              <w:spacing w:before="100" w:beforeAutospacing="1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b/>
                <w:bCs/>
                <w:caps/>
                <w:color w:val="000064"/>
                <w:sz w:val="24"/>
                <w:szCs w:val="24"/>
                <w:lang w:eastAsia="ru-RU"/>
              </w:rPr>
              <w:t>(</w:t>
            </w:r>
            <w:r w:rsidRPr="00876A12">
              <w:rPr>
                <w:rFonts w:ascii="Times New Roman" w:eastAsia="Times New Roman" w:hAnsi="Times New Roman" w:cs="Times New Roman"/>
                <w:b/>
                <w:bCs/>
                <w:color w:val="000064"/>
                <w:sz w:val="24"/>
                <w:szCs w:val="24"/>
                <w:lang w:eastAsia="ru-RU"/>
              </w:rPr>
              <w:t>в обратной хронологии</w:t>
            </w:r>
            <w:r w:rsidRPr="00876A12">
              <w:rPr>
                <w:rFonts w:ascii="Times New Roman" w:eastAsia="Times New Roman" w:hAnsi="Times New Roman" w:cs="Times New Roman"/>
                <w:b/>
                <w:bCs/>
                <w:caps/>
                <w:color w:val="000064"/>
                <w:sz w:val="24"/>
                <w:szCs w:val="24"/>
                <w:lang w:eastAsia="ru-RU"/>
              </w:rPr>
              <w:t>)</w:t>
            </w:r>
          </w:p>
        </w:tc>
      </w:tr>
      <w:tr w:rsidR="00A91F24" w:rsidRPr="00876A12" w:rsidTr="00AC505E">
        <w:tc>
          <w:tcPr>
            <w:tcW w:w="9385" w:type="dxa"/>
            <w:gridSpan w:val="3"/>
            <w:shd w:val="clear" w:color="auto" w:fill="FFFFFF"/>
            <w:vAlign w:val="center"/>
            <w:hideMark/>
          </w:tcPr>
          <w:p w:rsidR="00A91F24" w:rsidRPr="00876A12" w:rsidRDefault="00A91F24" w:rsidP="00AC505E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00.00.0000 - 00.00.0000 </w:t>
            </w:r>
            <w:r w:rsidRPr="00876A12">
              <w:rPr>
                <w:rFonts w:ascii="Times New Roman" w:eastAsia="Times New Roman" w:hAnsi="Times New Roman" w:cs="Times New Roman"/>
                <w:b/>
                <w:bCs/>
                <w:color w:val="000064"/>
                <w:sz w:val="24"/>
                <w:szCs w:val="24"/>
                <w:lang w:eastAsia="ru-RU"/>
              </w:rPr>
              <w:t xml:space="preserve">Наименование компании </w:t>
            </w:r>
          </w:p>
          <w:p w:rsidR="00A91F24" w:rsidRPr="00876A12" w:rsidRDefault="00A91F24" w:rsidP="00AC505E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Сфера деятельности компании: </w:t>
            </w:r>
          </w:p>
          <w:p w:rsidR="00A91F24" w:rsidRPr="00876A12" w:rsidRDefault="00A91F24" w:rsidP="00AC505E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Должность: </w:t>
            </w:r>
          </w:p>
        </w:tc>
      </w:tr>
      <w:tr w:rsidR="00A91F24" w:rsidRPr="00876A12" w:rsidTr="00AC505E">
        <w:tc>
          <w:tcPr>
            <w:tcW w:w="938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91F24" w:rsidRPr="00876A12" w:rsidRDefault="00A91F24" w:rsidP="00AC505E">
            <w:pPr>
              <w:spacing w:before="100" w:beforeAutospacing="1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b/>
                <w:bCs/>
                <w:color w:val="000064"/>
                <w:sz w:val="24"/>
                <w:szCs w:val="24"/>
                <w:lang w:eastAsia="ru-RU"/>
              </w:rPr>
              <w:t>Наличие ученой степени</w:t>
            </w:r>
          </w:p>
        </w:tc>
      </w:tr>
      <w:tr w:rsidR="00A91F24" w:rsidRPr="00876A12" w:rsidTr="00AC505E"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91F24" w:rsidRPr="00876A12" w:rsidRDefault="00A91F24" w:rsidP="00AC505E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2A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Нет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</w:t>
            </w:r>
          </w:p>
        </w:tc>
        <w:tc>
          <w:tcPr>
            <w:tcW w:w="2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91F24" w:rsidRPr="00876A12" w:rsidRDefault="00A91F24" w:rsidP="00AC505E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Кандидат </w:t>
            </w:r>
            <w:r w:rsidRPr="00876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76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</w:t>
            </w:r>
            <w:r w:rsidRPr="008252A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наук</w:t>
            </w:r>
            <w:proofErr w:type="spellEnd"/>
          </w:p>
        </w:tc>
        <w:tc>
          <w:tcPr>
            <w:tcW w:w="3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91F24" w:rsidRPr="00876A12" w:rsidRDefault="00A91F24" w:rsidP="00AC505E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2A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Доктор</w:t>
            </w:r>
            <w:r w:rsidRPr="00876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___________ </w:t>
            </w:r>
            <w:r w:rsidRPr="008252A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наук</w:t>
            </w:r>
          </w:p>
        </w:tc>
      </w:tr>
      <w:tr w:rsidR="00A91F24" w:rsidRPr="00876A12" w:rsidTr="00AC505E">
        <w:trPr>
          <w:trHeight w:val="838"/>
        </w:trPr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91F24" w:rsidRPr="00876A12" w:rsidRDefault="00A91F24" w:rsidP="00AC505E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Опыт написания школьных, студенческих, аспирантских работ</w:t>
            </w:r>
          </w:p>
        </w:tc>
        <w:tc>
          <w:tcPr>
            <w:tcW w:w="63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91F24" w:rsidRPr="00876A12" w:rsidRDefault="00A91F24" w:rsidP="00AC505E">
            <w:pPr>
              <w:spacing w:before="100" w:beforeAutospacing="1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91F24" w:rsidRPr="00876A12" w:rsidTr="00AC505E">
        <w:tc>
          <w:tcPr>
            <w:tcW w:w="938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91F24" w:rsidRPr="00876A12" w:rsidRDefault="00A91F24" w:rsidP="00AC505E">
            <w:pPr>
              <w:spacing w:before="100" w:beforeAutospacing="1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b/>
                <w:bCs/>
                <w:color w:val="000064"/>
                <w:sz w:val="24"/>
                <w:szCs w:val="24"/>
                <w:lang w:eastAsia="ru-RU"/>
              </w:rPr>
              <w:t>Виды работ, которые Вы можете выполнять (отметьте):</w:t>
            </w:r>
          </w:p>
        </w:tc>
      </w:tr>
      <w:tr w:rsidR="00A91F24" w:rsidRPr="00876A12" w:rsidTr="00AC505E"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91F24" w:rsidRPr="00876A12" w:rsidRDefault="00A91F24" w:rsidP="00AC505E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диссертационные работы</w:t>
            </w:r>
          </w:p>
        </w:tc>
        <w:tc>
          <w:tcPr>
            <w:tcW w:w="63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91F24" w:rsidRPr="00876A12" w:rsidRDefault="00A91F24" w:rsidP="00AC505E">
            <w:pPr>
              <w:spacing w:before="100" w:beforeAutospacing="1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91F24" w:rsidRPr="00876A12" w:rsidTr="00AC505E"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91F24" w:rsidRPr="00876A12" w:rsidRDefault="00A91F24" w:rsidP="00AC505E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дипломные работы</w:t>
            </w:r>
          </w:p>
        </w:tc>
        <w:tc>
          <w:tcPr>
            <w:tcW w:w="63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91F24" w:rsidRPr="00876A12" w:rsidRDefault="00A91F24" w:rsidP="00AC505E">
            <w:pPr>
              <w:spacing w:before="100" w:beforeAutospacing="1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91F24" w:rsidRPr="00876A12" w:rsidTr="00AC505E"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91F24" w:rsidRPr="00876A12" w:rsidRDefault="00A91F24" w:rsidP="00AC505E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курсовые работы</w:t>
            </w:r>
          </w:p>
        </w:tc>
        <w:tc>
          <w:tcPr>
            <w:tcW w:w="63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91F24" w:rsidRPr="00876A12" w:rsidRDefault="00A91F24" w:rsidP="00AC505E">
            <w:pPr>
              <w:spacing w:before="100" w:beforeAutospacing="1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91F24" w:rsidRPr="00876A12" w:rsidTr="00AC505E"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91F24" w:rsidRPr="00876A12" w:rsidRDefault="00A91F24" w:rsidP="00AC505E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контрольные работы</w:t>
            </w:r>
          </w:p>
        </w:tc>
        <w:tc>
          <w:tcPr>
            <w:tcW w:w="63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91F24" w:rsidRPr="00876A12" w:rsidRDefault="00A91F24" w:rsidP="00AC505E">
            <w:pPr>
              <w:spacing w:before="100" w:beforeAutospacing="1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91F24" w:rsidRPr="00876A12" w:rsidTr="00AC505E"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91F24" w:rsidRPr="00876A12" w:rsidRDefault="00A91F24" w:rsidP="00AC505E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рефераты</w:t>
            </w:r>
          </w:p>
        </w:tc>
        <w:tc>
          <w:tcPr>
            <w:tcW w:w="63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91F24" w:rsidRPr="00876A12" w:rsidRDefault="00A91F24" w:rsidP="00AC505E">
            <w:pPr>
              <w:spacing w:before="100" w:beforeAutospacing="1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91F24" w:rsidRPr="00876A12" w:rsidTr="00AC505E"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91F24" w:rsidRPr="00876A12" w:rsidRDefault="00A91F24" w:rsidP="00AC505E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отчеты по практике</w:t>
            </w:r>
          </w:p>
        </w:tc>
        <w:tc>
          <w:tcPr>
            <w:tcW w:w="63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91F24" w:rsidRPr="00876A12" w:rsidRDefault="00A91F24" w:rsidP="00AC505E">
            <w:pPr>
              <w:spacing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91F24" w:rsidRPr="00876A12" w:rsidTr="00AC505E"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91F24" w:rsidRPr="008252A9" w:rsidRDefault="00A91F24" w:rsidP="00AC505E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Др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.в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иды</w:t>
            </w:r>
          </w:p>
        </w:tc>
        <w:tc>
          <w:tcPr>
            <w:tcW w:w="63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91F24" w:rsidRPr="00876A12" w:rsidRDefault="00A91F24" w:rsidP="00AC505E">
            <w:pPr>
              <w:spacing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91F24" w:rsidRPr="00876A12" w:rsidTr="00AC505E"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91F24" w:rsidRPr="00876A12" w:rsidRDefault="00A91F24" w:rsidP="00AC505E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3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91F24" w:rsidRPr="00876A12" w:rsidRDefault="00A91F24" w:rsidP="00AC505E">
            <w:pPr>
              <w:spacing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91F24" w:rsidRPr="00876A12" w:rsidTr="00AC505E"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91F24" w:rsidRPr="00876A12" w:rsidRDefault="00A91F24" w:rsidP="00AC505E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b/>
                <w:bCs/>
                <w:color w:val="000064"/>
                <w:sz w:val="24"/>
                <w:szCs w:val="24"/>
                <w:lang w:eastAsia="ru-RU"/>
              </w:rPr>
              <w:t>Дисциплины</w:t>
            </w:r>
            <w:r w:rsidRPr="00876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по которым Вы можете </w:t>
            </w:r>
            <w:r w:rsidRPr="00876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квалифицированно выполнять работы (максимально подробный перечень)</w:t>
            </w:r>
          </w:p>
        </w:tc>
        <w:tc>
          <w:tcPr>
            <w:tcW w:w="63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91F24" w:rsidRPr="00876A12" w:rsidRDefault="00A91F24" w:rsidP="00AC505E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91F24" w:rsidRPr="00876A12" w:rsidTr="00AC505E">
        <w:trPr>
          <w:trHeight w:val="369"/>
        </w:trPr>
        <w:tc>
          <w:tcPr>
            <w:tcW w:w="938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91F24" w:rsidRPr="00876A12" w:rsidRDefault="00A91F24" w:rsidP="00AC505E">
            <w:pPr>
              <w:spacing w:before="100" w:beforeAutospacing="1" w:after="199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b/>
                <w:bCs/>
                <w:color w:val="000064"/>
                <w:sz w:val="24"/>
                <w:szCs w:val="24"/>
                <w:lang w:eastAsia="ru-RU"/>
              </w:rPr>
              <w:lastRenderedPageBreak/>
              <w:t>Предпочтительный для Вас способ получения гонорара за выполненные работы</w:t>
            </w:r>
          </w:p>
        </w:tc>
      </w:tr>
      <w:tr w:rsidR="00A91F24" w:rsidRPr="00876A12" w:rsidTr="00AC505E"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91F24" w:rsidRPr="00876A12" w:rsidRDefault="00A91F24" w:rsidP="00AC505E">
            <w:pPr>
              <w:spacing w:before="100" w:beforeAutospacing="1" w:after="199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переводом на счёт банковской карты</w:t>
            </w:r>
          </w:p>
        </w:tc>
        <w:tc>
          <w:tcPr>
            <w:tcW w:w="63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91F24" w:rsidRPr="00876A12" w:rsidRDefault="00A91F24" w:rsidP="00AC505E">
            <w:pPr>
              <w:spacing w:before="100" w:beforeAutospacing="1" w:after="199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91F24" w:rsidRPr="00876A12" w:rsidTr="00AC505E"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91F24" w:rsidRPr="00B662AB" w:rsidRDefault="00A91F24" w:rsidP="00AC505E">
            <w:pPr>
              <w:spacing w:before="100" w:beforeAutospacing="1" w:after="199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Электронный кошелек</w:t>
            </w:r>
          </w:p>
        </w:tc>
        <w:tc>
          <w:tcPr>
            <w:tcW w:w="63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91F24" w:rsidRPr="00876A12" w:rsidRDefault="00A91F24" w:rsidP="00AC505E">
            <w:pPr>
              <w:spacing w:before="100" w:beforeAutospacing="1" w:after="199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91F24" w:rsidRPr="00876A12" w:rsidTr="00AC505E"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91F24" w:rsidRPr="00876A12" w:rsidRDefault="00A91F24" w:rsidP="00AC505E">
            <w:pPr>
              <w:spacing w:before="100" w:beforeAutospacing="1" w:after="199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оплатой за услуги мобильной связи</w:t>
            </w:r>
          </w:p>
        </w:tc>
        <w:tc>
          <w:tcPr>
            <w:tcW w:w="63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91F24" w:rsidRPr="00876A12" w:rsidRDefault="00A91F24" w:rsidP="00AC505E">
            <w:pPr>
              <w:spacing w:before="100" w:beforeAutospacing="1" w:after="199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91F24" w:rsidRPr="00876A12" w:rsidTr="00AC505E"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91F24" w:rsidRPr="00876A12" w:rsidRDefault="00A91F24" w:rsidP="00AC505E">
            <w:pPr>
              <w:spacing w:before="100" w:beforeAutospacing="1" w:after="199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Дополнительные сведения, которые Вы считает е нужным указать</w:t>
            </w:r>
          </w:p>
        </w:tc>
        <w:tc>
          <w:tcPr>
            <w:tcW w:w="63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91F24" w:rsidRPr="00876A12" w:rsidRDefault="00A91F24" w:rsidP="00AC505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91F24" w:rsidRPr="00876A12" w:rsidTr="00AC505E"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91F24" w:rsidRPr="00876A12" w:rsidRDefault="00A91F24" w:rsidP="00AC505E">
            <w:pPr>
              <w:spacing w:before="100" w:beforeAutospacing="1" w:after="199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 заполнения</w:t>
            </w:r>
          </w:p>
        </w:tc>
        <w:tc>
          <w:tcPr>
            <w:tcW w:w="63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91F24" w:rsidRPr="00876A12" w:rsidRDefault="00A91F24" w:rsidP="00AC505E">
            <w:pPr>
              <w:spacing w:before="100" w:beforeAutospacing="1" w:after="199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A91F24" w:rsidRPr="00876A12" w:rsidRDefault="00A91F24" w:rsidP="00A91F24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6A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Подлинность указанных в анкете сведений подтверждаю.</w:t>
      </w:r>
    </w:p>
    <w:p w:rsidR="00A91F24" w:rsidRPr="00562EAD" w:rsidRDefault="00A91F24" w:rsidP="00A91F24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6A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 возражаю против проверки данных анкеты с соблюдением условий конфиденциальности.</w:t>
      </w:r>
    </w:p>
    <w:p w:rsidR="00A91F24" w:rsidRPr="00B662AB" w:rsidRDefault="00A91F24" w:rsidP="00A91F24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57175" cy="22860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Я хочу п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олучать сообщения на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e-mail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о новых заказах </w:t>
      </w:r>
    </w:p>
    <w:p w:rsidR="00A91F24" w:rsidRPr="003F0522" w:rsidRDefault="00A91F24" w:rsidP="00A91F24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3F0522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Или так:</w:t>
      </w:r>
    </w:p>
    <w:tbl>
      <w:tblPr>
        <w:tblW w:w="7335" w:type="dxa"/>
        <w:shd w:val="clear" w:color="auto" w:fill="F8F8F8"/>
        <w:tblCellMar>
          <w:left w:w="0" w:type="dxa"/>
          <w:right w:w="0" w:type="dxa"/>
        </w:tblCellMar>
        <w:tblLook w:val="04A0"/>
      </w:tblPr>
      <w:tblGrid>
        <w:gridCol w:w="1852"/>
        <w:gridCol w:w="5483"/>
      </w:tblGrid>
      <w:tr w:rsidR="00A91F24" w:rsidRPr="009D69D2" w:rsidTr="00AC505E"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bottom"/>
            <w:hideMark/>
          </w:tcPr>
          <w:p w:rsidR="00A91F24" w:rsidRPr="009D69D2" w:rsidRDefault="00A91F24" w:rsidP="00AC505E">
            <w:pPr>
              <w:spacing w:line="240" w:lineRule="auto"/>
              <w:jc w:val="left"/>
              <w:rPr>
                <w:rFonts w:ascii="inherit" w:eastAsia="Times New Roman" w:hAnsi="inherit" w:cs="Arial"/>
                <w:b/>
                <w:bCs/>
                <w:sz w:val="24"/>
                <w:szCs w:val="24"/>
                <w:lang w:eastAsia="ru-RU"/>
              </w:rPr>
            </w:pPr>
            <w:r w:rsidRPr="009D69D2">
              <w:rPr>
                <w:rFonts w:ascii="inherit" w:eastAsia="Times New Roman" w:hAnsi="inherit" w:cs="Arial"/>
                <w:b/>
                <w:bCs/>
                <w:sz w:val="24"/>
                <w:szCs w:val="24"/>
                <w:lang w:eastAsia="ru-RU"/>
              </w:rPr>
              <w:t>*ФИО</w:t>
            </w:r>
          </w:p>
        </w:tc>
        <w:tc>
          <w:tcPr>
            <w:tcW w:w="544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bottom"/>
            <w:hideMark/>
          </w:tcPr>
          <w:p w:rsidR="00A91F24" w:rsidRPr="009D69D2" w:rsidRDefault="00A91F24" w:rsidP="00AC505E">
            <w:pPr>
              <w:spacing w:line="240" w:lineRule="auto"/>
              <w:jc w:val="left"/>
              <w:rPr>
                <w:rFonts w:ascii="inherit" w:eastAsia="Times New Roman" w:hAnsi="inherit" w:cs="Arial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inherit" w:eastAsia="Times New Roman" w:hAnsi="inherit" w:cs="Arial"/>
                <w:b/>
                <w:bCs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047875" cy="228600"/>
                  <wp:effectExtent l="1905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78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1F24" w:rsidRPr="009D69D2" w:rsidTr="00AC505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bottom"/>
            <w:hideMark/>
          </w:tcPr>
          <w:p w:rsidR="00A91F24" w:rsidRPr="009D69D2" w:rsidRDefault="00A91F24" w:rsidP="00AC505E">
            <w:pPr>
              <w:spacing w:line="240" w:lineRule="auto"/>
              <w:jc w:val="left"/>
              <w:rPr>
                <w:rFonts w:ascii="inherit" w:eastAsia="Times New Roman" w:hAnsi="inherit" w:cs="Arial"/>
                <w:b/>
                <w:bCs/>
                <w:sz w:val="24"/>
                <w:szCs w:val="24"/>
                <w:lang w:eastAsia="ru-RU"/>
              </w:rPr>
            </w:pPr>
            <w:r w:rsidRPr="009D69D2">
              <w:rPr>
                <w:rFonts w:ascii="inherit" w:eastAsia="Times New Roman" w:hAnsi="inherit" w:cs="Arial"/>
                <w:b/>
                <w:bCs/>
                <w:sz w:val="24"/>
                <w:szCs w:val="24"/>
                <w:lang w:eastAsia="ru-RU"/>
              </w:rPr>
              <w:t>*Специализация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bottom"/>
            <w:hideMark/>
          </w:tcPr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Автоматизация производственных процессов (АПП)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Автомобили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Автомобильные эксплуатационные материалы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Азербайджанский язык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Анатомия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Английский язык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Антикризисное управление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Арабский язык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Армянский язык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Архитектура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Астрономия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Аудит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 xml:space="preserve">Аудит, бухгалтерский и 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lastRenderedPageBreak/>
              <w:t>управленческий учет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АХД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Банковский и инвестиционный менеджмент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Банковское дело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Белорусская литература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Белорусский язык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БЖД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Библиография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Библиотечное дело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Бизнес-планирование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Биология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Биотехнология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Болгарский язык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Бухучет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Бухучет, статистика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proofErr w:type="spellStart"/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Бюджетирование</w:t>
            </w:r>
            <w:proofErr w:type="spellEnd"/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Валютные и биржевые операции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Венгерский язык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Вентиляция и кондиционирование промышленного предприятия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Ветеринария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Взаимозаменяемость, стандартизация, технические измерения (ВСТИ)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Внешнеэкономическая деятельность (ВЭД)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Водоснабжение и водоотведение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Военная кафедра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Вторичные энергетические ресурсы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Высшая математика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Вьетнамский язык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География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Геодезия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Геополитика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Геронтология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Гидравлика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lastRenderedPageBreak/>
              <w:drawing>
                <wp:inline distT="0" distB="0" distL="0" distR="0">
                  <wp:extent cx="257175" cy="228600"/>
                  <wp:effectExtent l="19050" t="0" r="9525" b="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Голландский язык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Гостиничное дело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Государственное муниципальное управление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Государственный бюджет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Градостроительство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Гражданское право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Греческий язык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Грузинский язык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Гуманитарные дисциплины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Дари язык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Датский язык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Делопроизводство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62" name="Рисунок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Демография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 xml:space="preserve">Деньги, </w:t>
            </w:r>
            <w:proofErr w:type="spellStart"/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кредит</w:t>
            </w:r>
            <w:proofErr w:type="gramStart"/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,б</w:t>
            </w:r>
            <w:proofErr w:type="gramEnd"/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анки</w:t>
            </w:r>
            <w:proofErr w:type="spellEnd"/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Деревообработка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65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Детали машин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66" name="Рисунок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Дизайн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Дошкольная педагогика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68" name="Рисунок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Жилищное право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69" name="Рисунок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Журналистика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Земельное право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Иврит язык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72" name="Рисунок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Идеология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73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Иммунология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74" name="Рисунок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Инвестиционный менеджмент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75" name="Рисунок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Инвестиция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76" name="Рисунок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Индонезийский язык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77" name="Рисунок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Инженерная графика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78" name="Рисунок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Иностранные языки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79" name="Рисунок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Информатика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80" name="Рисунок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Информатика и программирование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81" name="Рисунок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Искусство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82" name="Рисунок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Испанский язык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83" name="Рисунок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История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lastRenderedPageBreak/>
              <w:drawing>
                <wp:inline distT="0" distB="0" distL="0" distR="0">
                  <wp:extent cx="257175" cy="228600"/>
                  <wp:effectExtent l="19050" t="0" r="9525" b="0"/>
                  <wp:docPr id="84" name="Рисунок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Итальянский язык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85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Казахский язык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86" name="Рисунок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Картография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87" name="Рисунок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Каталанский язык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88" name="Рисунок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Каталогизация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89" name="Рисунок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Кейс (</w:t>
            </w:r>
            <w:proofErr w:type="spellStart"/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Case</w:t>
            </w:r>
            <w:proofErr w:type="spellEnd"/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)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90" name="Рисунок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Киргизский язык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91" name="Рисунок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Китайский язык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92" name="Рисунок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Коллоидная химия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93" name="Рисунок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Коммерческая деятельность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94" name="Рисунок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Конструирование и проектирование швейных изделий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95" name="Рисунок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proofErr w:type="spellStart"/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Конфликтология</w:t>
            </w:r>
            <w:proofErr w:type="spellEnd"/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96" name="Рисунок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Копирайт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97" name="Рисунок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Корейский язык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98" name="Рисунок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Криминалистика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99" name="Рисунок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Кулинария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00" name="Рисунок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Культура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01" name="Рисунок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Культура и искусство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02" name="Рисунок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proofErr w:type="spellStart"/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Культурология</w:t>
            </w:r>
            <w:proofErr w:type="spellEnd"/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03" name="Рисунок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Лаосский язык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04" name="Рисунок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Латинский язык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05" name="Рисунок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Латынь язык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06" name="Рисунок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Латышский язык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07" name="Рисунок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Легкая промышленность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08" name="Рисунок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Лесное хозяйство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09" name="Рисунок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Лингвистика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10" name="Рисунок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Литература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11" name="Рисунок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Литовский язык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12" name="Рисунок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Логика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13" name="Рисунок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Логистика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14" name="Рисунок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Логопедия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15" name="Рисунок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Македонский язык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16" name="Рисунок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Макроэкономика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17" name="Рисунок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Маркетинг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lastRenderedPageBreak/>
              <w:drawing>
                <wp:inline distT="0" distB="0" distL="0" distR="0">
                  <wp:extent cx="257175" cy="228600"/>
                  <wp:effectExtent l="19050" t="0" r="9525" b="0"/>
                  <wp:docPr id="118" name="Рисунок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Математика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19" name="Рисунок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Математическая статистика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20" name="Рисунок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Материаловедение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21" name="Рисунок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Медицина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22" name="Рисунок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Международные отношения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23" name="Рисунок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Международные финансы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24" name="Рисунок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Менеджмент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25" name="Рисунок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Металлургия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26" name="Рисунок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Метрология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27" name="Рисунок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Механика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28" name="Рисунок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Микроэкономика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29" name="Рисунок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Мировая экономика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30" name="Рисунок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Монгольский язык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31" name="Рисунок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Мореходная астрономия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32" name="Рисунок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Муниципальное право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33" name="Рисунок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Навигация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34" name="Рисунок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Налоги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35" name="Рисунок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Налоги и налогообложение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36" name="Рисунок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Начертательная геометрия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37" name="Рисунок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Недвижимость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38" name="Рисунок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Немецкий язык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39" name="Рисунок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Нетрадиционные и возобновляемые источники энергии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40" name="Рисунок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Норвежский язык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41" name="Рисунок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 xml:space="preserve">ОДКБ (орг. </w:t>
            </w:r>
            <w:proofErr w:type="spellStart"/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деят</w:t>
            </w:r>
            <w:proofErr w:type="spellEnd"/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. ком</w:t>
            </w:r>
            <w:proofErr w:type="gramStart"/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.</w:t>
            </w:r>
            <w:proofErr w:type="gramEnd"/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gramStart"/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б</w:t>
            </w:r>
            <w:proofErr w:type="gramEnd"/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анка)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42" name="Рисунок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proofErr w:type="spellStart"/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Онлайн-тестирование</w:t>
            </w:r>
            <w:proofErr w:type="spellEnd"/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43" name="Рисунок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Организация и нормирование труда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44" name="Рисунок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Организация и технология торговли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45" name="Рисунок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Организация производства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46" name="Рисунок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Организация торговли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47" name="Рисунок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Организация труда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48" name="Рисунок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Организация труда и производства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49" name="Рисунок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 xml:space="preserve">ОСГН (основы </w:t>
            </w:r>
            <w:proofErr w:type="spellStart"/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соц-гум</w:t>
            </w:r>
            <w:proofErr w:type="spellEnd"/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. наук)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50" name="Рисунок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Основы конструирования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51" name="Рисунок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Основы предпринимательства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lastRenderedPageBreak/>
              <w:drawing>
                <wp:inline distT="0" distB="0" distL="0" distR="0">
                  <wp:extent cx="257175" cy="228600"/>
                  <wp:effectExtent l="19050" t="0" r="9525" b="0"/>
                  <wp:docPr id="152" name="Рисунок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Отопление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53" name="Рисунок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Охрана природы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54" name="Рисунок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Охрана труда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55" name="Рисунок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Педагогика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56" name="Рисунок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Персидский язык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57" name="Рисунок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proofErr w:type="spellStart"/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ПиП</w:t>
            </w:r>
            <w:proofErr w:type="spellEnd"/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 xml:space="preserve"> (планирование и прогнозирование)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58" name="Рисунок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Повышение уникальности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59" name="Рисунок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Повышение уникальности текста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60" name="Рисунок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Полиграфия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61" name="Рисунок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Политология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62" name="Рисунок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Польский язык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63" name="Рисунок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Португальский язык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64" name="Рисунок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Право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65" name="Рисунок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Предпринимательство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66" name="Рисунок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Проблемно-Тематический курс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67" name="Рисунок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Программирование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68" name="Рисунок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Проектирование теплообменных аппаратов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69" name="Рисунок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Проектирование трикотажного производства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70" name="Рисунок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Проектирование швейного производства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71" name="Рисунок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Производство транспорт и потребление тепловой энергии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72" name="Рисунок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Промышленная теплоэнергетика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73" name="Рисунок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Промышленная технология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74" name="Рисунок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Промышленность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75" name="Рисунок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Процессы и аппараты пищевой промышленности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76" name="Рисунок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Процессы и аппараты химической промышленности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77" name="Рисунок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Психология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78" name="Рисунок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Пушту язык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79" name="Рисунок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Радиосвязь и радиотехника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80" name="Рисунок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Разное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lastRenderedPageBreak/>
              <w:drawing>
                <wp:inline distT="0" distB="0" distL="0" distR="0">
                  <wp:extent cx="257175" cy="228600"/>
                  <wp:effectExtent l="19050" t="0" r="9525" b="0"/>
                  <wp:docPr id="181" name="Рисунок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Расчет привода и редуктора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82" name="Рисунок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Ревизия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83" name="Рисунок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Режущий инструмент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84" name="Рисунок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Реклама, PR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85" name="Рисунок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Религиоведение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86" name="Рисунок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Ремонт автомобилей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87" name="Рисунок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proofErr w:type="spellStart"/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Рерайт</w:t>
            </w:r>
            <w:proofErr w:type="spellEnd"/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88" name="Рисунок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Румынский язык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89" name="Рисунок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Русский язык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90" name="Рисунок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Русский язык и литература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91" name="Рисунок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РЦБ (рынок ценных бумаг)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92" name="Рисунок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Сельское хозяйство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93" name="Рисунок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Сельскохозяйственные машины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94" name="Рисунок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Сербский язык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95" name="Рисунок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Сербскохорватский язык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96" name="Рисунок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Системы передачи и системы коммутации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97" name="Рисунок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Словацкий язык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98" name="Рисунок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Словенский язык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199" name="Рисунок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Сопромат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00" name="Рисунок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Социальная работа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01" name="Рисунок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Социология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02" name="Рисунок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Спорт и туризм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03" name="Рисунок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Стандартизация и сертификация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04" name="Рисунок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Статистика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05" name="Рисунок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Столярное дело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06" name="Рисунок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Страноведение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07" name="Рисунок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Стратегический маркетинг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08" name="Рисунок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Стратегический менеджмент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09" name="Рисунок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Страхование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10" name="Рисунок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Строительство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11" name="Рисунок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Судебная бухгалтерия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12" name="Рисунок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Таджикский язык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13" name="Рисунок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Тайский язык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14" name="Рисунок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Таможенное дело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lastRenderedPageBreak/>
              <w:drawing>
                <wp:inline distT="0" distB="0" distL="0" distR="0">
                  <wp:extent cx="257175" cy="228600"/>
                  <wp:effectExtent l="19050" t="0" r="9525" b="0"/>
                  <wp:docPr id="215" name="Рисунок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Татарский язык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16" name="Рисунок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Телекоммуникация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17" name="Рисунок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Теоретическая механика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18" name="Рисунок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Теоретические основы электротехник</w:t>
            </w:r>
            <w:proofErr w:type="gramStart"/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и(</w:t>
            </w:r>
            <w:proofErr w:type="gramEnd"/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 xml:space="preserve"> ТОЭ)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19" name="Рисунок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Теория государства и права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20" name="Рисунок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Теория машин и механизмов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21" name="Рисунок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Теория машин и механизмов (</w:t>
            </w:r>
            <w:proofErr w:type="spellStart"/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тмм</w:t>
            </w:r>
            <w:proofErr w:type="spellEnd"/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)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22" name="Рисунок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Теория финансов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23" name="Рисунок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Теплотехника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24" name="Рисунок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Теплоэнергетика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25" name="Рисунок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Технико-химический контроль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26" name="Рисунок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Техническая механика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27" name="Рисунок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Технические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28" name="Рисунок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Технологическая оснастка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29" name="Рисунок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Технология автоматизированного производства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30" name="Рисунок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Технология и оборудование нефтехимического синтеза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31" name="Рисунок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Технология и оборудование производства минеральных удобрений и солей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32" name="Рисунок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Технология машиностроения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33" name="Рисунок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Технология обувного производства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34" name="Рисунок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Технология общественного питания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35" name="Рисунок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Технология швейного производства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36" name="Рисунок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Ткачество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37" name="Рисунок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ТММ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38" name="Рисунок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Товароведение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39" name="Рисунок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Токсикологическая химия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40" name="Рисунок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Топография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41" name="Рисунок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Турецкий язык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42" name="Рисунок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Туризм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43" name="Рисунок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Туркменский язык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44" name="Рисунок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Уголовное право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45" name="Рисунок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Уголовный процесс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lastRenderedPageBreak/>
              <w:drawing>
                <wp:inline distT="0" distB="0" distL="0" distR="0">
                  <wp:extent cx="257175" cy="228600"/>
                  <wp:effectExtent l="19050" t="0" r="9525" b="0"/>
                  <wp:docPr id="246" name="Рисунок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Узбекский язык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47" name="Рисунок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Украинский язык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48" name="Рисунок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Украинский язык и литература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49" name="Рисунок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Управление затратами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50" name="Рисунок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Управление логистикой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51" name="Рисунок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Управление персоналом (HR)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52" name="Рисунок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Управление проектами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53" name="Рисунок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Управленческие исследования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54" name="Рисунок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Управленческий учёт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55" name="Рисунок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Урду язык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56" name="Рисунок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Устройство автомобилей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57" name="Рисунок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Фармацевтическая технология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58" name="Рисунок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Фармацевтическая химия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59" name="Рисунок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Фармацевтическое товароведение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60" name="Рисунок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Фарси язык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61" name="Рисунок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Физика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62" name="Рисунок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Физиология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63" name="Рисунок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Физкультура и спорт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64" name="Рисунок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Филология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65" name="Рисунок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Философия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66" name="Рисунок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Финансовый анализ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67" name="Рисунок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Финансовый контроль и аудит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68" name="Рисунок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Финансы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69" name="Рисунок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Финансы и кредит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70" name="Рисунок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Финский язык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71" name="Рисунок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Французский язык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72" name="Рисунок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Химико-технологические дисциплины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73" name="Рисунок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Химия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74" name="Рисунок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Химия и физика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75" name="Рисунок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Хинди язык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76" name="Рисунок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Хорватский язык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77" name="Рисунок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Цены и ценообразование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78" name="Рисунок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Черчение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79" name="Рисунок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Чешский язык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lastRenderedPageBreak/>
              <w:drawing>
                <wp:inline distT="0" distB="0" distL="0" distR="0">
                  <wp:extent cx="257175" cy="228600"/>
                  <wp:effectExtent l="19050" t="0" r="9525" b="0"/>
                  <wp:docPr id="280" name="Рисунок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Шведский язык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81" name="Рисунок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Экология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82" name="Рисунок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Эконометрика и ЭМММ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83" name="Рисунок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Экономика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84" name="Рисунок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Экономика общественного питания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85" name="Рисунок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Экономика предприятия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86" name="Рисунок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Экономика торговли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87" name="Рисунок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Экономическая теория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88" name="Рисунок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Экономические дисциплины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89" name="Рисунок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Экономический анализ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90" name="Рисунок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proofErr w:type="spellStart"/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Экскурсоведение</w:t>
            </w:r>
            <w:proofErr w:type="spellEnd"/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91" name="Рисунок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Электроника и радиотехника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92" name="Рисунок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Электроснабжение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93" name="Рисунок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Электротехника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94" name="Рисунок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Электроэнергетика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95" name="Рисунок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Энергетика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96" name="Рисунок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 xml:space="preserve">Энергетический аудит и </w:t>
            </w:r>
            <w:proofErr w:type="spellStart"/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менджмент</w:t>
            </w:r>
            <w:proofErr w:type="spellEnd"/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97" name="Рисунок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Энергетическое планирование и финансы в сфере энергетики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98" name="Рисунок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Энергопотребление в зданиях и сооружениях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299" name="Рисунок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Энергосбережение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300" name="Рисунок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Эргономика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301" name="Рисунок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Эстонский язык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302" name="Рисунок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Этика и эстетика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303" name="Рисунок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Юридические дисциплины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304" name="Рисунок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Юриспруденция</w:t>
            </w:r>
          </w:p>
          <w:p w:rsidR="00A91F24" w:rsidRPr="009D69D2" w:rsidRDefault="00A91F24" w:rsidP="00AC505E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34240"/>
                <w:sz w:val="27"/>
                <w:szCs w:val="27"/>
                <w:lang w:eastAsia="ru-RU"/>
              </w:rPr>
              <w:drawing>
                <wp:inline distT="0" distB="0" distL="0" distR="0">
                  <wp:extent cx="257175" cy="228600"/>
                  <wp:effectExtent l="19050" t="0" r="9525" b="0"/>
                  <wp:docPr id="305" name="Рисунок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Японский язык</w:t>
            </w:r>
          </w:p>
          <w:p w:rsidR="00A91F24" w:rsidRPr="009D69D2" w:rsidRDefault="00A91F24" w:rsidP="00AC505E">
            <w:pPr>
              <w:spacing w:line="240" w:lineRule="auto"/>
              <w:jc w:val="left"/>
              <w:textAlignment w:val="baseline"/>
              <w:rPr>
                <w:rFonts w:ascii="inherit" w:eastAsia="Times New Roman" w:hAnsi="inherit" w:cs="Arial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</w:pPr>
          </w:p>
        </w:tc>
      </w:tr>
      <w:tr w:rsidR="00A91F24" w:rsidRPr="009D69D2" w:rsidTr="00AC505E">
        <w:trPr>
          <w:gridAfter w:val="1"/>
          <w:wAfter w:w="5442" w:type="dxa"/>
        </w:trPr>
        <w:tc>
          <w:tcPr>
            <w:tcW w:w="0" w:type="auto"/>
            <w:shd w:val="clear" w:color="auto" w:fill="F8F8F8"/>
            <w:vAlign w:val="center"/>
            <w:hideMark/>
          </w:tcPr>
          <w:p w:rsidR="00A91F24" w:rsidRPr="009D69D2" w:rsidRDefault="00A91F24" w:rsidP="00AC505E">
            <w:pPr>
              <w:spacing w:line="240" w:lineRule="auto"/>
              <w:jc w:val="left"/>
              <w:rPr>
                <w:rFonts w:ascii="inherit" w:eastAsia="Times New Roman" w:hAnsi="inherit" w:cs="Arial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A91F24" w:rsidRPr="009D69D2" w:rsidTr="00AC505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bottom"/>
            <w:hideMark/>
          </w:tcPr>
          <w:p w:rsidR="00A91F24" w:rsidRPr="009D69D2" w:rsidRDefault="00A91F24" w:rsidP="00AC505E">
            <w:pPr>
              <w:spacing w:line="240" w:lineRule="auto"/>
              <w:jc w:val="left"/>
              <w:rPr>
                <w:rFonts w:ascii="inherit" w:eastAsia="Times New Roman" w:hAnsi="inherit" w:cs="Arial"/>
                <w:b/>
                <w:bCs/>
                <w:sz w:val="24"/>
                <w:szCs w:val="24"/>
                <w:lang w:eastAsia="ru-RU"/>
              </w:rPr>
            </w:pPr>
            <w:r w:rsidRPr="009D69D2">
              <w:rPr>
                <w:rFonts w:ascii="inherit" w:eastAsia="Times New Roman" w:hAnsi="inherit" w:cs="Arial"/>
                <w:b/>
                <w:bCs/>
                <w:sz w:val="24"/>
                <w:szCs w:val="24"/>
                <w:lang w:eastAsia="ru-RU"/>
              </w:rPr>
              <w:t>*Эл</w:t>
            </w:r>
            <w:proofErr w:type="gramStart"/>
            <w:r w:rsidRPr="009D69D2">
              <w:rPr>
                <w:rFonts w:ascii="inherit" w:eastAsia="Times New Roman" w:hAnsi="inherit" w:cs="Arial"/>
                <w:b/>
                <w:bCs/>
                <w:sz w:val="24"/>
                <w:szCs w:val="24"/>
                <w:lang w:eastAsia="ru-RU"/>
              </w:rPr>
              <w:t>.</w:t>
            </w:r>
            <w:proofErr w:type="gramEnd"/>
            <w:r w:rsidRPr="009D69D2">
              <w:rPr>
                <w:rFonts w:ascii="inherit" w:eastAsia="Times New Roman" w:hAnsi="inherit" w:cs="Arial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9D69D2">
              <w:rPr>
                <w:rFonts w:ascii="inherit" w:eastAsia="Times New Roman" w:hAnsi="inherit" w:cs="Arial"/>
                <w:b/>
                <w:bCs/>
                <w:sz w:val="24"/>
                <w:szCs w:val="24"/>
                <w:lang w:eastAsia="ru-RU"/>
              </w:rPr>
              <w:t>п</w:t>
            </w:r>
            <w:proofErr w:type="gramEnd"/>
            <w:r w:rsidRPr="009D69D2">
              <w:rPr>
                <w:rFonts w:ascii="inherit" w:eastAsia="Times New Roman" w:hAnsi="inherit" w:cs="Arial"/>
                <w:b/>
                <w:bCs/>
                <w:sz w:val="24"/>
                <w:szCs w:val="24"/>
                <w:lang w:eastAsia="ru-RU"/>
              </w:rPr>
              <w:t>очта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bottom"/>
            <w:hideMark/>
          </w:tcPr>
          <w:p w:rsidR="00A91F24" w:rsidRPr="009D69D2" w:rsidRDefault="00A91F24" w:rsidP="00AC505E">
            <w:pPr>
              <w:spacing w:line="240" w:lineRule="auto"/>
              <w:jc w:val="left"/>
              <w:rPr>
                <w:rFonts w:ascii="inherit" w:eastAsia="Times New Roman" w:hAnsi="inherit" w:cs="Arial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inherit" w:eastAsia="Times New Roman" w:hAnsi="inherit" w:cs="Arial"/>
                <w:b/>
                <w:bCs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047875" cy="228600"/>
                  <wp:effectExtent l="19050" t="0" r="9525" b="0"/>
                  <wp:docPr id="306" name="Рисунок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78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1F24" w:rsidRPr="009D69D2" w:rsidTr="00AC505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bottom"/>
            <w:hideMark/>
          </w:tcPr>
          <w:p w:rsidR="00A91F24" w:rsidRPr="009D69D2" w:rsidRDefault="00A91F24" w:rsidP="00AC505E">
            <w:pPr>
              <w:spacing w:line="240" w:lineRule="auto"/>
              <w:jc w:val="left"/>
              <w:rPr>
                <w:rFonts w:ascii="inherit" w:eastAsia="Times New Roman" w:hAnsi="inherit" w:cs="Arial"/>
                <w:b/>
                <w:bCs/>
                <w:sz w:val="24"/>
                <w:szCs w:val="24"/>
                <w:lang w:eastAsia="ru-RU"/>
              </w:rPr>
            </w:pPr>
            <w:r w:rsidRPr="009D69D2">
              <w:rPr>
                <w:rFonts w:ascii="inherit" w:eastAsia="Times New Roman" w:hAnsi="inherit" w:cs="Arial"/>
                <w:b/>
                <w:bCs/>
                <w:sz w:val="24"/>
                <w:szCs w:val="24"/>
                <w:lang w:eastAsia="ru-RU"/>
              </w:rPr>
              <w:t>*</w:t>
            </w:r>
            <w:proofErr w:type="spellStart"/>
            <w:r w:rsidRPr="009D69D2">
              <w:rPr>
                <w:rFonts w:ascii="inherit" w:eastAsia="Times New Roman" w:hAnsi="inherit" w:cs="Arial"/>
                <w:b/>
                <w:bCs/>
                <w:sz w:val="24"/>
                <w:szCs w:val="24"/>
                <w:lang w:eastAsia="ru-RU"/>
              </w:rPr>
              <w:t>Моб</w:t>
            </w:r>
            <w:proofErr w:type="spellEnd"/>
            <w:r w:rsidRPr="009D69D2">
              <w:rPr>
                <w:rFonts w:ascii="inherit" w:eastAsia="Times New Roman" w:hAnsi="inherit" w:cs="Arial"/>
                <w:b/>
                <w:bCs/>
                <w:sz w:val="24"/>
                <w:szCs w:val="24"/>
                <w:lang w:eastAsia="ru-RU"/>
              </w:rPr>
              <w:t>. телефон</w:t>
            </w:r>
          </w:p>
        </w:tc>
        <w:tc>
          <w:tcPr>
            <w:tcW w:w="0" w:type="auto"/>
            <w:shd w:val="clear" w:color="auto" w:fill="F8F8F8"/>
            <w:vAlign w:val="bottom"/>
            <w:hideMark/>
          </w:tcPr>
          <w:p w:rsidR="00A91F24" w:rsidRPr="009D69D2" w:rsidRDefault="00A91F24" w:rsidP="00AC505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A91F24" w:rsidRPr="00B662AB" w:rsidRDefault="00A91F24" w:rsidP="00A91F24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57175" cy="228600"/>
            <wp:effectExtent l="19050" t="0" r="9525" b="0"/>
            <wp:docPr id="307" name="Рисунок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Я хочу п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олучать сообщения на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e-mail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о новых заказах </w:t>
      </w:r>
    </w:p>
    <w:p w:rsidR="00A91F24" w:rsidRPr="00EC7C36" w:rsidRDefault="00A91F24" w:rsidP="00A91F24">
      <w:pPr>
        <w:pStyle w:val="a3"/>
        <w:spacing w:before="75" w:beforeAutospacing="0" w:after="75" w:afterAutospacing="0" w:line="312" w:lineRule="atLeast"/>
        <w:textAlignment w:val="baseline"/>
        <w:rPr>
          <w:rFonts w:ascii="Arial" w:hAnsi="Arial" w:cs="Arial"/>
          <w:color w:val="FF0000"/>
          <w:sz w:val="27"/>
          <w:szCs w:val="27"/>
        </w:rPr>
      </w:pPr>
      <w:r>
        <w:rPr>
          <w:rFonts w:ascii="Arial" w:hAnsi="Arial" w:cs="Arial"/>
          <w:color w:val="434240"/>
          <w:sz w:val="27"/>
          <w:szCs w:val="27"/>
        </w:rPr>
        <w:t>Если Вас заинтересовало наше предложение, обращайтесь в отдел кадров компании «Русский диплом»</w:t>
      </w:r>
      <w:r w:rsidRPr="00B662AB">
        <w:rPr>
          <w:rFonts w:ascii="Arial" w:hAnsi="Arial" w:cs="Arial"/>
          <w:color w:val="434240"/>
          <w:sz w:val="27"/>
          <w:szCs w:val="27"/>
        </w:rPr>
        <w:t xml:space="preserve">? </w:t>
      </w:r>
      <w:r>
        <w:rPr>
          <w:rFonts w:ascii="Arial" w:hAnsi="Arial" w:cs="Arial"/>
          <w:color w:val="434240"/>
          <w:sz w:val="27"/>
          <w:szCs w:val="27"/>
        </w:rPr>
        <w:t xml:space="preserve">а </w:t>
      </w:r>
      <w:proofErr w:type="gramStart"/>
      <w:r>
        <w:rPr>
          <w:rFonts w:ascii="Arial" w:hAnsi="Arial" w:cs="Arial"/>
          <w:color w:val="434240"/>
          <w:sz w:val="27"/>
          <w:szCs w:val="27"/>
        </w:rPr>
        <w:t>также</w:t>
      </w:r>
      <w:proofErr w:type="gramEnd"/>
      <w:r>
        <w:rPr>
          <w:rFonts w:ascii="Arial" w:hAnsi="Arial" w:cs="Arial"/>
          <w:color w:val="434240"/>
          <w:sz w:val="27"/>
          <w:szCs w:val="27"/>
        </w:rPr>
        <w:t xml:space="preserve"> если Вы желаете знать более детальную информацию, можете связаться по электронной </w:t>
      </w:r>
      <w:r>
        <w:rPr>
          <w:rFonts w:ascii="Arial" w:hAnsi="Arial" w:cs="Arial"/>
          <w:color w:val="434240"/>
          <w:sz w:val="27"/>
          <w:szCs w:val="27"/>
        </w:rPr>
        <w:lastRenderedPageBreak/>
        <w:t>почте</w:t>
      </w:r>
      <w:r>
        <w:rPr>
          <w:rStyle w:val="apple-converted-space"/>
          <w:rFonts w:ascii="Arial" w:hAnsi="Arial" w:cs="Arial"/>
          <w:color w:val="434240"/>
        </w:rPr>
        <w:t> </w:t>
      </w:r>
      <w:hyperlink r:id="rId7" w:history="1">
        <w:r w:rsidRPr="00600247">
          <w:rPr>
            <w:rStyle w:val="a4"/>
            <w:rFonts w:ascii="inherit" w:hAnsi="inherit" w:cs="Arial"/>
            <w:sz w:val="27"/>
            <w:szCs w:val="27"/>
            <w:bdr w:val="none" w:sz="0" w:space="0" w:color="auto" w:frame="1"/>
          </w:rPr>
          <w:t>avtor-cd@yandex.ru</w:t>
        </w:r>
      </w:hyperlink>
      <w:r>
        <w:rPr>
          <w:rFonts w:ascii="inherit" w:hAnsi="inherit" w:cs="Arial"/>
          <w:color w:val="FF0000"/>
          <w:sz w:val="27"/>
          <w:szCs w:val="27"/>
          <w:u w:val="single"/>
          <w:bdr w:val="none" w:sz="0" w:space="0" w:color="auto" w:frame="1"/>
        </w:rPr>
        <w:t xml:space="preserve"> </w:t>
      </w:r>
      <w:r>
        <w:rPr>
          <w:rFonts w:ascii="Arial" w:hAnsi="Arial" w:cs="Arial"/>
          <w:color w:val="434240"/>
          <w:sz w:val="27"/>
          <w:szCs w:val="27"/>
        </w:rPr>
        <w:t xml:space="preserve">либо по телефону с любым из наших администраторов отдела по работе с авторами </w:t>
      </w:r>
      <w:r w:rsidRPr="00EC7C36">
        <w:rPr>
          <w:rFonts w:ascii="Arial" w:hAnsi="Arial" w:cs="Arial"/>
          <w:color w:val="FF0000"/>
          <w:sz w:val="27"/>
          <w:szCs w:val="27"/>
        </w:rPr>
        <w:t xml:space="preserve">+7 (913) 560 20 </w:t>
      </w:r>
      <w:proofErr w:type="spellStart"/>
      <w:r w:rsidRPr="00EC7C36">
        <w:rPr>
          <w:rFonts w:ascii="Arial" w:hAnsi="Arial" w:cs="Arial"/>
          <w:color w:val="FF0000"/>
          <w:sz w:val="27"/>
          <w:szCs w:val="27"/>
        </w:rPr>
        <w:t>20</w:t>
      </w:r>
      <w:proofErr w:type="spellEnd"/>
      <w:r w:rsidRPr="00EC7C36">
        <w:rPr>
          <w:rFonts w:ascii="Arial" w:hAnsi="Arial" w:cs="Arial"/>
          <w:color w:val="FF0000"/>
          <w:sz w:val="27"/>
          <w:szCs w:val="27"/>
        </w:rPr>
        <w:t>.</w:t>
      </w:r>
    </w:p>
    <w:p w:rsidR="00A91F24" w:rsidRPr="00B662AB" w:rsidRDefault="00A91F24" w:rsidP="00A91F24"/>
    <w:p w:rsidR="00A91F24" w:rsidRPr="00B662AB" w:rsidRDefault="00A91F24" w:rsidP="00A91F24"/>
    <w:p w:rsidR="00A91F24" w:rsidRPr="00B662AB" w:rsidRDefault="00A91F24" w:rsidP="00A91F24">
      <w:r w:rsidRPr="00B662AB">
        <w:br w:type="page"/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b/>
          <w:bCs/>
          <w:color w:val="000000"/>
          <w:sz w:val="32"/>
          <w:highlight w:val="yellow"/>
          <w:lang w:eastAsia="ru-RU"/>
        </w:rPr>
        <w:lastRenderedPageBreak/>
        <w:t>ОФОРМЛЕНИЕ И СОДЕРЖАНИЕ РАБОТ (если иное не указано заказчиком)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firstLine="693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bookmarkStart w:id="0" w:name="_Toc139105793"/>
      <w:bookmarkEnd w:id="0"/>
      <w:r w:rsidRPr="00A91F24">
        <w:rPr>
          <w:rFonts w:ascii="Times New Roman" w:eastAsia="Times New Roman" w:hAnsi="Times New Roman" w:cs="Times New Roman"/>
          <w:b/>
          <w:bCs/>
          <w:color w:val="000000"/>
          <w:sz w:val="28"/>
          <w:highlight w:val="yellow"/>
          <w:lang w:eastAsia="ru-RU"/>
        </w:rPr>
        <w:t>1. Стандарты оформления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firstLine="693"/>
        <w:contextualSpacing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bookmarkStart w:id="1" w:name="_Toc44819426"/>
      <w:bookmarkStart w:id="2" w:name="_Toc139105794"/>
      <w:bookmarkEnd w:id="1"/>
      <w:r w:rsidRPr="00A91F24">
        <w:rPr>
          <w:rFonts w:ascii="Times New Roman" w:eastAsia="Times New Roman" w:hAnsi="Times New Roman" w:cs="Times New Roman"/>
          <w:b/>
          <w:bCs/>
          <w:color w:val="000000"/>
          <w:sz w:val="28"/>
          <w:highlight w:val="yellow"/>
          <w:lang w:eastAsia="ru-RU"/>
        </w:rPr>
        <w:t>1.1. Шрифт</w:t>
      </w:r>
      <w:bookmarkEnd w:id="2"/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Основной шрифт </w:t>
      </w:r>
      <w:proofErr w:type="spellStart"/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Times</w:t>
      </w:r>
      <w:proofErr w:type="spellEnd"/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 </w:t>
      </w:r>
      <w:proofErr w:type="spellStart"/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new</w:t>
      </w:r>
      <w:proofErr w:type="spellEnd"/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 </w:t>
      </w:r>
      <w:proofErr w:type="spellStart"/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roman</w:t>
      </w:r>
      <w:proofErr w:type="spellEnd"/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 размер 14, отступ 1,5. Обязательна красная строка 1,25 или 1,5. Выравнивание текста по всей ширине страницы.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Заголовки выделяются стилем «Заголовок 1» и «Заголовок 2» (стандартные для </w:t>
      </w:r>
      <w:proofErr w:type="spellStart"/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Word</w:t>
      </w:r>
      <w:proofErr w:type="spellEnd"/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, но ШРИФТ в них тоже </w:t>
      </w:r>
      <w:proofErr w:type="spellStart"/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Times</w:t>
      </w:r>
      <w:proofErr w:type="spellEnd"/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 </w:t>
      </w:r>
      <w:proofErr w:type="spellStart"/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new</w:t>
      </w:r>
      <w:proofErr w:type="spellEnd"/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 </w:t>
      </w:r>
      <w:proofErr w:type="spellStart"/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roman</w:t>
      </w:r>
      <w:proofErr w:type="spellEnd"/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 размер 14, отступ 1,5,</w:t>
      </w:r>
      <w:r w:rsidRPr="00A91F24">
        <w:rPr>
          <w:rFonts w:ascii="Times New Roman" w:eastAsia="Times New Roman" w:hAnsi="Times New Roman" w:cs="Times New Roman"/>
          <w:color w:val="000000"/>
          <w:sz w:val="28"/>
          <w:highlight w:val="yellow"/>
          <w:lang w:eastAsia="ru-RU"/>
        </w:rPr>
        <w:t> </w:t>
      </w:r>
      <w:r w:rsidRPr="00A91F24">
        <w:rPr>
          <w:rFonts w:ascii="Times New Roman" w:eastAsia="Times New Roman" w:hAnsi="Times New Roman" w:cs="Times New Roman"/>
          <w:b/>
          <w:bCs/>
          <w:color w:val="000000"/>
          <w:sz w:val="28"/>
          <w:highlight w:val="yellow"/>
          <w:lang w:eastAsia="ru-RU"/>
        </w:rPr>
        <w:t xml:space="preserve">жирный </w:t>
      </w:r>
      <w:proofErr w:type="gramStart"/>
      <w:r w:rsidRPr="00A91F24">
        <w:rPr>
          <w:rFonts w:ascii="Times New Roman" w:eastAsia="Times New Roman" w:hAnsi="Times New Roman" w:cs="Times New Roman"/>
          <w:b/>
          <w:bCs/>
          <w:color w:val="000000"/>
          <w:sz w:val="28"/>
          <w:highlight w:val="yellow"/>
          <w:lang w:eastAsia="ru-RU"/>
        </w:rPr>
        <w:t>-</w:t>
      </w: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с</w:t>
      </w:r>
      <w:proofErr w:type="gramEnd"/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м.заголовки к этому параграфу и главе). Отступ от заголовка до текста и от текста до заголовка – 1 пустая строка.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firstLine="693"/>
        <w:contextualSpacing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bookmarkStart w:id="3" w:name="_Toc44819427"/>
      <w:bookmarkStart w:id="4" w:name="_Toc139105795"/>
      <w:bookmarkEnd w:id="3"/>
      <w:r w:rsidRPr="00A91F24">
        <w:rPr>
          <w:rFonts w:ascii="Times New Roman" w:eastAsia="Times New Roman" w:hAnsi="Times New Roman" w:cs="Times New Roman"/>
          <w:b/>
          <w:bCs/>
          <w:color w:val="000000"/>
          <w:sz w:val="28"/>
          <w:highlight w:val="yellow"/>
          <w:lang w:eastAsia="ru-RU"/>
        </w:rPr>
        <w:t>1.2. Поля</w:t>
      </w:r>
      <w:bookmarkEnd w:id="4"/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Поля страницы А</w:t>
      </w:r>
      <w:proofErr w:type="gramStart"/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4</w:t>
      </w:r>
      <w:proofErr w:type="gramEnd"/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 следующие: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Справа – 15 мм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Слева – 30 мм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Сверху и снизу – 20 мм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(см</w:t>
      </w:r>
      <w:proofErr w:type="gramStart"/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.п</w:t>
      </w:r>
      <w:proofErr w:type="gramEnd"/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оля этой страницы).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Введение, заключение, список литературы, содержание помещаются с новой страницы.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highlight w:val="yellow"/>
          <w:u w:val="single"/>
          <w:lang w:eastAsia="ru-RU"/>
        </w:rPr>
        <w:t>Параграфы продолжают страницу (идут подряд).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highlight w:val="yellow"/>
          <w:u w:val="single"/>
          <w:lang w:eastAsia="ru-RU"/>
        </w:rPr>
        <w:t>Если на странице остаётся его название и 1-2 строки, то параграф переносится на новую страницу.</w:t>
      </w:r>
    </w:p>
    <w:p w:rsidR="00A91F24" w:rsidRPr="00A91F24" w:rsidRDefault="00A91F24" w:rsidP="00A91F24">
      <w:pPr>
        <w:shd w:val="clear" w:color="auto" w:fill="FFFFFF"/>
        <w:spacing w:before="239" w:line="240" w:lineRule="auto"/>
        <w:ind w:left="16" w:firstLine="693"/>
        <w:contextualSpacing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bookmarkStart w:id="5" w:name="_Toc44819428"/>
      <w:bookmarkStart w:id="6" w:name="_Toc139105796"/>
      <w:bookmarkEnd w:id="5"/>
      <w:r w:rsidRPr="00A91F24">
        <w:rPr>
          <w:rFonts w:ascii="Times New Roman" w:eastAsia="Times New Roman" w:hAnsi="Times New Roman" w:cs="Times New Roman"/>
          <w:b/>
          <w:bCs/>
          <w:color w:val="000000"/>
          <w:sz w:val="28"/>
          <w:highlight w:val="yellow"/>
          <w:lang w:eastAsia="ru-RU"/>
        </w:rPr>
        <w:t>1.3. Нумерация разделов работы</w:t>
      </w:r>
      <w:bookmarkEnd w:id="6"/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Главы работы нумеруются так: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b/>
          <w:bCs/>
          <w:color w:val="000000"/>
          <w:sz w:val="28"/>
          <w:highlight w:val="yellow"/>
          <w:lang w:eastAsia="ru-RU"/>
        </w:rPr>
        <w:t>1. Основы……..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или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b/>
          <w:bCs/>
          <w:color w:val="000000"/>
          <w:sz w:val="28"/>
          <w:highlight w:val="yellow"/>
          <w:lang w:eastAsia="ru-RU"/>
        </w:rPr>
        <w:t>Глава 1. Основы……..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(точек после цифр и в конце названия не ставится). Первый вариант наиболее распространён и желательно </w:t>
      </w:r>
      <w:proofErr w:type="gramStart"/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использовать</w:t>
      </w:r>
      <w:proofErr w:type="gramEnd"/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 именно его.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Параграфы работы нумеруются так (в большинстве работ):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b/>
          <w:bCs/>
          <w:color w:val="000000"/>
          <w:sz w:val="28"/>
          <w:highlight w:val="yellow"/>
          <w:lang w:eastAsia="ru-RU"/>
        </w:rPr>
        <w:t>1.1. Сущность …</w:t>
      </w:r>
    </w:p>
    <w:p w:rsidR="00A91F24" w:rsidRPr="00A91F24" w:rsidRDefault="00A91F24" w:rsidP="00A91F24">
      <w:pPr>
        <w:shd w:val="clear" w:color="auto" w:fill="FFFFFF"/>
        <w:spacing w:before="239" w:line="240" w:lineRule="auto"/>
        <w:ind w:left="16" w:firstLine="693"/>
        <w:contextualSpacing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bookmarkStart w:id="7" w:name="_Toc44819429"/>
      <w:bookmarkStart w:id="8" w:name="_Toc139105797"/>
      <w:bookmarkEnd w:id="7"/>
      <w:r w:rsidRPr="00A91F24">
        <w:rPr>
          <w:rFonts w:ascii="Times New Roman" w:eastAsia="Times New Roman" w:hAnsi="Times New Roman" w:cs="Times New Roman"/>
          <w:b/>
          <w:bCs/>
          <w:color w:val="000000"/>
          <w:sz w:val="28"/>
          <w:highlight w:val="yellow"/>
          <w:lang w:eastAsia="ru-RU"/>
        </w:rPr>
        <w:t>1.4. Нумерация страниц, таблиц, рисунков</w:t>
      </w:r>
      <w:bookmarkEnd w:id="8"/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Страницы нумеруются внизу по центру (в курсовых, дипломах), в рефератах и отчётах обычно в правом нижнем углу, через функцию Вставка/Номера страниц. Первая страница - это именно оглавление, она не нумеруется. Приложения так же не нумеруются!!!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Номера таблиц ставятся до заголовка следующим образом: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b/>
          <w:bCs/>
          <w:color w:val="000000"/>
          <w:sz w:val="28"/>
          <w:highlight w:val="yellow"/>
          <w:lang w:eastAsia="ru-RU"/>
        </w:rPr>
        <w:t>Таблица 1.1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b/>
          <w:bCs/>
          <w:color w:val="000000"/>
          <w:sz w:val="28"/>
          <w:highlight w:val="yellow"/>
          <w:lang w:eastAsia="ru-RU"/>
        </w:rPr>
        <w:t>Изменение….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7"/>
        <w:gridCol w:w="1877"/>
        <w:gridCol w:w="1877"/>
        <w:gridCol w:w="1877"/>
        <w:gridCol w:w="1877"/>
      </w:tblGrid>
      <w:tr w:rsidR="00A91F24" w:rsidRPr="00A91F24" w:rsidTr="00AC505E"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91F24" w:rsidRPr="00A91F24" w:rsidRDefault="00A91F24" w:rsidP="00AC505E">
            <w:pPr>
              <w:spacing w:line="240" w:lineRule="auto"/>
              <w:ind w:left="16" w:firstLine="693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91F24" w:rsidRPr="00A91F24" w:rsidRDefault="00A91F24" w:rsidP="00AC505E">
            <w:pPr>
              <w:spacing w:line="240" w:lineRule="auto"/>
              <w:ind w:left="16" w:firstLine="693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91F24" w:rsidRPr="00A91F24" w:rsidRDefault="00A91F24" w:rsidP="00AC505E">
            <w:pPr>
              <w:spacing w:line="240" w:lineRule="auto"/>
              <w:ind w:left="16" w:firstLine="693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91F24" w:rsidRPr="00A91F24" w:rsidRDefault="00A91F24" w:rsidP="00AC505E">
            <w:pPr>
              <w:spacing w:line="240" w:lineRule="auto"/>
              <w:ind w:left="16" w:firstLine="693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91F24" w:rsidRPr="00A91F24" w:rsidRDefault="00A91F24" w:rsidP="00AC505E">
            <w:pPr>
              <w:spacing w:line="240" w:lineRule="auto"/>
              <w:ind w:left="16" w:firstLine="693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</w:p>
        </w:tc>
      </w:tr>
      <w:tr w:rsidR="00A91F24" w:rsidRPr="00A91F24" w:rsidTr="00AC505E"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91F24" w:rsidRPr="00A91F24" w:rsidRDefault="00A91F24" w:rsidP="00AC505E">
            <w:pPr>
              <w:spacing w:line="240" w:lineRule="auto"/>
              <w:ind w:left="16" w:firstLine="693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91F24" w:rsidRPr="00A91F24" w:rsidRDefault="00A91F24" w:rsidP="00AC505E">
            <w:pPr>
              <w:spacing w:line="240" w:lineRule="auto"/>
              <w:ind w:left="16" w:firstLine="693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91F24" w:rsidRPr="00A91F24" w:rsidRDefault="00A91F24" w:rsidP="00AC505E">
            <w:pPr>
              <w:spacing w:line="240" w:lineRule="auto"/>
              <w:ind w:left="16" w:firstLine="693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91F24" w:rsidRPr="00A91F24" w:rsidRDefault="00A91F24" w:rsidP="00AC505E">
            <w:pPr>
              <w:spacing w:line="240" w:lineRule="auto"/>
              <w:ind w:left="16" w:firstLine="693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91F24" w:rsidRPr="00A91F24" w:rsidRDefault="00A91F24" w:rsidP="00AC505E">
            <w:pPr>
              <w:spacing w:line="240" w:lineRule="auto"/>
              <w:ind w:left="16" w:firstLine="693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</w:p>
        </w:tc>
      </w:tr>
    </w:tbl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Где первая цифра – номер главы, вторая – номер таблицы в главе (в каждой главе нумерация таблиц начинается снова). Но возможна и сквозная нумерация страниц (Таблица 1, Таблица 2 и т.п.), если это требуется в задании, в иных случай сквозную нумерацию применять не стоит.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НЕ ДОПУСКАЕТСЯ НУМЕРОВАТЬ ТАБЛИЦЫ КАК 1.1.2 или 2.2.1 (т.е. тремя цифрами)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lastRenderedPageBreak/>
        <w:t>В рефератах, где разбиение только на 1 уровень, номера таблиц сквозные, начиная с 1 (т.е. Таблица 1, Таблица 2 и т.п.).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Название таблицы и её номер следует выделять </w:t>
      </w:r>
      <w:proofErr w:type="gramStart"/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жирным</w:t>
      </w:r>
      <w:proofErr w:type="gramEnd"/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.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Если таблица переносится на следующую страницу, то нужно писать «Продолжение таблицы».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После таблицы следует отступ до текста – 1 пустая строка.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Рисунки нумеруются аналогично таблицам, но внизу: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b/>
          <w:bCs/>
          <w:color w:val="000000"/>
          <w:sz w:val="28"/>
          <w:highlight w:val="yellow"/>
          <w:lang w:eastAsia="ru-RU"/>
        </w:rPr>
        <w:t xml:space="preserve">Рис.1.1. 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b/>
          <w:bCs/>
          <w:color w:val="000000"/>
          <w:sz w:val="28"/>
          <w:highlight w:val="yellow"/>
          <w:lang w:eastAsia="ru-RU"/>
        </w:rPr>
        <w:t>Стрелка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НЕ ДОПУСКАЕТСЯ НУМЕРОВАТЬ РИСУНКИ КАК 1.1.2 или 2.2.1 (т.е. тремя цифрами). Но возможна сквозная нумерация рисунков (если требуется в задании), а в рефератах, где уровень только один (пункты) – нумерация рисунков сквозная обязательна (Рис.1, Рис.2 и т.п.).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firstLine="693"/>
        <w:contextualSpacing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bookmarkStart w:id="9" w:name="_Toc44819430"/>
      <w:bookmarkStart w:id="10" w:name="_Toc139105798"/>
      <w:bookmarkEnd w:id="9"/>
      <w:bookmarkEnd w:id="10"/>
      <w:r w:rsidRPr="00A91F24">
        <w:rPr>
          <w:rFonts w:ascii="Times New Roman" w:eastAsia="Times New Roman" w:hAnsi="Times New Roman" w:cs="Times New Roman"/>
          <w:b/>
          <w:bCs/>
          <w:color w:val="000000"/>
          <w:sz w:val="28"/>
          <w:highlight w:val="yellow"/>
          <w:lang w:eastAsia="ru-RU"/>
        </w:rPr>
        <w:t>1.5. Оформление списка литературы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Список литературы размещается в конце работы. Его название: Список литературы, Список используемой литературы, редко – Библиографический список. Лучше использовать первое название.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В первую очередь приводятся нормативные акты в таком порядке: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1. Закон РФ от 15.12.2003 «О …..» // СЗ, №15, 2003. - ст.4466.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Сначала: Международные акты, потом Конституция (если применялась), все использованные кодексы (в первую очередь действующие, потом проекты и отмененные кодексы), потом – федеральные законы (в том же порядке), потом – указы Президента, постановления Правительства, местные законы и иные нормативные акты, Постановления </w:t>
      </w:r>
      <w:proofErr w:type="gramStart"/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ВС</w:t>
      </w:r>
      <w:proofErr w:type="gramEnd"/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 РФ, ВАС РФ, иная судебная практика (включать вообще только те норм. акты, которые были использованы в работе). Обязательно указывать где публиковался документ и название его последней редакции (с </w:t>
      </w:r>
      <w:proofErr w:type="spellStart"/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изм.на</w:t>
      </w:r>
      <w:proofErr w:type="spellEnd"/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 ХХ.ХХ</w:t>
      </w:r>
      <w:proofErr w:type="gramStart"/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.Х</w:t>
      </w:r>
      <w:proofErr w:type="gramEnd"/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ХХ).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Далее приводятся книги и публикации из периодики: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1. Иванов И.И. Формирование рынка – М.: Интел-Пресс, 2009. – 556 </w:t>
      </w:r>
      <w:proofErr w:type="gramStart"/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с</w:t>
      </w:r>
      <w:proofErr w:type="gramEnd"/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.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2. Сидоров А.А. Рынок акций в России // Рынок ценных бумаг, 2007, №2 – С.25-29.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СТРОГО!!! Весь перечень литературы должен идти с нумерацией по порядку, книги и статьи должны быть расположены строго по алфавиту (инициалы автора ставить только после фамилии, не иначе):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proofErr w:type="spellStart"/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Роуз</w:t>
      </w:r>
      <w:proofErr w:type="spellEnd"/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 Питер С. Банковский менеджмент – М.: Дело, 2010. – 1070 </w:t>
      </w:r>
      <w:proofErr w:type="gramStart"/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с</w:t>
      </w:r>
      <w:proofErr w:type="gramEnd"/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.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Иванов И.И. Книга – СПб: Питер, 2009. (не И.И.Иванов – недопустимо!!!)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Если книга написана под редакцией, пишется так: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1. Экономика предприятия</w:t>
      </w:r>
      <w:proofErr w:type="gramStart"/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 / П</w:t>
      </w:r>
      <w:proofErr w:type="gramEnd"/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од ред. Иванова А.А. – М.: Интел-Пресс, 2008. – 630 с.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ОБРАТИТЬ ВНИМАНИЕ: после названия книги и данных о публикации ставится количество страниц, после названия статьи и данных о публикации – с какой по какую страницу она напечатана в периодическом источнике.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firstLine="693"/>
        <w:contextualSpacing/>
        <w:jc w:val="left"/>
        <w:rPr>
          <w:rFonts w:ascii="Times New Roman" w:eastAsia="Times New Roman" w:hAnsi="Times New Roman" w:cs="Times New Roman"/>
          <w:b/>
          <w:bCs/>
          <w:color w:val="000000"/>
          <w:sz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highlight w:val="yellow"/>
          <w:lang w:eastAsia="ru-RU"/>
        </w:rPr>
        <w:lastRenderedPageBreak/>
        <w:t>1</w:t>
      </w:r>
      <w:r w:rsidRPr="00A91F24">
        <w:rPr>
          <w:rFonts w:ascii="Times New Roman" w:eastAsia="Times New Roman" w:hAnsi="Times New Roman" w:cs="Times New Roman"/>
          <w:b/>
          <w:bCs/>
          <w:color w:val="000000"/>
          <w:sz w:val="28"/>
          <w:highlight w:val="yellow"/>
          <w:lang w:eastAsia="ru-RU"/>
        </w:rPr>
        <w:t xml:space="preserve">В </w:t>
      </w:r>
      <w:proofErr w:type="gramStart"/>
      <w:r w:rsidRPr="00A91F24">
        <w:rPr>
          <w:rFonts w:ascii="Times New Roman" w:eastAsia="Times New Roman" w:hAnsi="Times New Roman" w:cs="Times New Roman"/>
          <w:b/>
          <w:bCs/>
          <w:color w:val="000000"/>
          <w:sz w:val="28"/>
          <w:highlight w:val="yellow"/>
          <w:lang w:eastAsia="ru-RU"/>
        </w:rPr>
        <w:t>списке</w:t>
      </w:r>
      <w:proofErr w:type="gramEnd"/>
      <w:r w:rsidRPr="00A91F24">
        <w:rPr>
          <w:rFonts w:ascii="Times New Roman" w:eastAsia="Times New Roman" w:hAnsi="Times New Roman" w:cs="Times New Roman"/>
          <w:b/>
          <w:bCs/>
          <w:color w:val="000000"/>
          <w:sz w:val="28"/>
          <w:highlight w:val="yellow"/>
          <w:lang w:eastAsia="ru-RU"/>
        </w:rPr>
        <w:t xml:space="preserve"> литературы в основном должны быть использованные источники (на которые были сноски). </w:t>
      </w:r>
      <w:proofErr w:type="gramStart"/>
      <w:r w:rsidRPr="00A91F24">
        <w:rPr>
          <w:rFonts w:ascii="Times New Roman" w:eastAsia="Times New Roman" w:hAnsi="Times New Roman" w:cs="Times New Roman"/>
          <w:b/>
          <w:bCs/>
          <w:color w:val="000000"/>
          <w:sz w:val="28"/>
          <w:highlight w:val="yellow"/>
          <w:lang w:eastAsia="ru-RU"/>
        </w:rPr>
        <w:t xml:space="preserve">И обязательно должны быть не менее 75% книг, выпущенных в последние 5 лет. </w:t>
      </w:r>
      <w:proofErr w:type="gramEnd"/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firstLine="693"/>
        <w:contextualSpacing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highlight w:val="yellow"/>
          <w:lang w:eastAsia="ru-RU"/>
        </w:rPr>
        <w:t>2.</w:t>
      </w:r>
      <w:r w:rsidRPr="00A91F24">
        <w:rPr>
          <w:rFonts w:ascii="Times New Roman" w:eastAsia="Times New Roman" w:hAnsi="Times New Roman" w:cs="Times New Roman"/>
          <w:b/>
          <w:bCs/>
          <w:color w:val="000000"/>
          <w:sz w:val="28"/>
          <w:highlight w:val="yellow"/>
          <w:lang w:eastAsia="ru-RU"/>
        </w:rPr>
        <w:t xml:space="preserve"> В </w:t>
      </w:r>
      <w:proofErr w:type="gramStart"/>
      <w:r w:rsidRPr="00A91F24">
        <w:rPr>
          <w:rFonts w:ascii="Times New Roman" w:eastAsia="Times New Roman" w:hAnsi="Times New Roman" w:cs="Times New Roman"/>
          <w:b/>
          <w:bCs/>
          <w:color w:val="000000"/>
          <w:sz w:val="28"/>
          <w:highlight w:val="yellow"/>
          <w:lang w:eastAsia="ru-RU"/>
        </w:rPr>
        <w:t>дипломных</w:t>
      </w:r>
      <w:proofErr w:type="gramEnd"/>
      <w:r w:rsidRPr="00A91F24">
        <w:rPr>
          <w:rFonts w:ascii="Times New Roman" w:eastAsia="Times New Roman" w:hAnsi="Times New Roman" w:cs="Times New Roman"/>
          <w:b/>
          <w:bCs/>
          <w:color w:val="000000"/>
          <w:sz w:val="28"/>
          <w:highlight w:val="yellow"/>
          <w:lang w:eastAsia="ru-RU"/>
        </w:rPr>
        <w:t xml:space="preserve"> и курсовых ОБЯЗАТЕЛЬНО должны быть источники из периодики (журналы и т.п.)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firstLine="693"/>
        <w:contextualSpacing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highlight w:val="yellow"/>
          <w:lang w:eastAsia="ru-RU"/>
        </w:rPr>
        <w:t>3.</w:t>
      </w:r>
      <w:r w:rsidRPr="00A91F24">
        <w:rPr>
          <w:rFonts w:ascii="Times New Roman" w:eastAsia="Times New Roman" w:hAnsi="Times New Roman" w:cs="Times New Roman"/>
          <w:b/>
          <w:bCs/>
          <w:color w:val="000000"/>
          <w:sz w:val="28"/>
          <w:highlight w:val="yellow"/>
          <w:lang w:eastAsia="ru-RU"/>
        </w:rPr>
        <w:t xml:space="preserve"> Обязательно должны быть нормативно-правовые акты, в курсовой хотя бы один, в дипломной работе не менее 3-х, например ГК РФ, НК РФ, Закон об ООО/ОА и т.п.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firstLine="693"/>
        <w:contextualSpacing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bookmarkStart w:id="11" w:name="_Toc44819431"/>
      <w:bookmarkStart w:id="12" w:name="_Toc139105799"/>
      <w:bookmarkEnd w:id="11"/>
      <w:r w:rsidRPr="00A91F24">
        <w:rPr>
          <w:rFonts w:ascii="Times New Roman" w:eastAsia="Times New Roman" w:hAnsi="Times New Roman" w:cs="Times New Roman"/>
          <w:b/>
          <w:bCs/>
          <w:color w:val="000000"/>
          <w:sz w:val="28"/>
          <w:highlight w:val="yellow"/>
          <w:lang w:eastAsia="ru-RU"/>
        </w:rPr>
        <w:t>1.6.Оформление сносок</w:t>
      </w:r>
      <w:bookmarkEnd w:id="12"/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Обычно сноски можно оформлять в квадратных скобках [9, С.27], где первая цифра – номер в списке литературы, вторая – номер страницы.</w:t>
      </w:r>
      <w:r w:rsidRPr="00A91F24">
        <w:rPr>
          <w:rFonts w:ascii="Times New Roman" w:eastAsia="Times New Roman" w:hAnsi="Times New Roman" w:cs="Times New Roman"/>
          <w:color w:val="000000"/>
          <w:sz w:val="28"/>
          <w:highlight w:val="yellow"/>
          <w:u w:val="single"/>
          <w:lang w:eastAsia="ru-RU"/>
        </w:rPr>
        <w:t xml:space="preserve"> Круглые скобки не допустимы!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В редких случаях сноски оформляются внизу страницы функцией Вставка/Ссылка/Сноска. Сноски оформляются аналогично, как и в списке литературы, но с указанием страницы (см</w:t>
      </w:r>
      <w:proofErr w:type="gramStart"/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.о</w:t>
      </w:r>
      <w:proofErr w:type="gramEnd"/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бразец)</w:t>
      </w:r>
      <w:bookmarkStart w:id="13" w:name="footnote_back_1"/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fldChar w:fldCharType="begin"/>
      </w: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instrText xml:space="preserve"> HYPERLINK "https://docviewer.yandex.ru/?uid=34027508&amp;url=ya-mail%3A%2F%2F2180000006652029429%2F1.2&amp;name=%D0%9E%D0%A4%D0%9E%D0%A0%D0%9C%D0%9B%D0%95%D0%9D%D0%98%D0%95%20%D0%98%20%D0%A1%D0%9E%D0%94%D0%95%D0%A0%D0%96%D0%90%D0%9D%D0%98%D0%95%20%D0%A0%D0%90%D0%91%D0%9E%D0%A2.doc&amp;c=56438664c8b2" \l "footnote_1" </w:instrText>
      </w: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fldChar w:fldCharType="separate"/>
      </w:r>
      <w:r w:rsidRPr="00A91F24">
        <w:rPr>
          <w:rFonts w:ascii="Times New Roman" w:eastAsia="Times New Roman" w:hAnsi="Times New Roman" w:cs="Times New Roman"/>
          <w:color w:val="2222CC"/>
          <w:sz w:val="24"/>
          <w:szCs w:val="24"/>
          <w:highlight w:val="yellow"/>
          <w:u w:val="single"/>
          <w:vertAlign w:val="superscript"/>
          <w:lang w:eastAsia="ru-RU"/>
        </w:rPr>
        <w:t>1</w:t>
      </w: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fldChar w:fldCharType="end"/>
      </w:r>
      <w:bookmarkEnd w:id="13"/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.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В сноске на источник обязательно указание полного названия (как в образце), также</w:t>
      </w:r>
      <w:r w:rsidRPr="00A91F24">
        <w:rPr>
          <w:rFonts w:ascii="Times New Roman" w:eastAsia="Times New Roman" w:hAnsi="Times New Roman" w:cs="Times New Roman"/>
          <w:color w:val="000000"/>
          <w:sz w:val="28"/>
          <w:highlight w:val="yellow"/>
          <w:lang w:eastAsia="ru-RU"/>
        </w:rPr>
        <w:t> </w:t>
      </w:r>
      <w:r w:rsidRPr="00A91F24">
        <w:rPr>
          <w:rFonts w:ascii="Times New Roman" w:eastAsia="Times New Roman" w:hAnsi="Times New Roman" w:cs="Times New Roman"/>
          <w:color w:val="000000"/>
          <w:sz w:val="28"/>
          <w:highlight w:val="yellow"/>
          <w:u w:val="single"/>
          <w:lang w:eastAsia="ru-RU"/>
        </w:rPr>
        <w:t>требуется и указание номера страницы</w:t>
      </w: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, откуда данные взяты.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СНОСКИ ТРЕБУЮТСЯ АБСОЛЮТНО ВО ВСЕХ РАБОТАХ, ВКЛЮЧАЯ РЕФЕРАТЫ (это современные требования вузов). Обычно достаточно 1-2 сносок на 1 стр. теоретической части работы. Сноски ставятся на цитаты, определения из разных источников, взятые из источников формулы, примеры, статистические данные – то есть на заимствованный материал. В практической части работы сноски должны носить минимальный характер, но если используется формулы, то на них сноски нужны.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firstLine="693"/>
        <w:contextualSpacing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bookmarkStart w:id="14" w:name="_Toc44819432"/>
      <w:bookmarkStart w:id="15" w:name="_Toc139105800"/>
      <w:bookmarkEnd w:id="14"/>
      <w:r w:rsidRPr="00A91F24">
        <w:rPr>
          <w:rFonts w:ascii="Times New Roman" w:eastAsia="Times New Roman" w:hAnsi="Times New Roman" w:cs="Times New Roman"/>
          <w:b/>
          <w:bCs/>
          <w:color w:val="000000"/>
          <w:sz w:val="28"/>
          <w:highlight w:val="yellow"/>
          <w:lang w:eastAsia="ru-RU"/>
        </w:rPr>
        <w:t>1.7 .Формирование содержания работы</w:t>
      </w:r>
      <w:bookmarkEnd w:id="15"/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Содержание работы формируется</w:t>
      </w:r>
      <w:r w:rsidRPr="00A91F24">
        <w:rPr>
          <w:rFonts w:ascii="Times New Roman" w:eastAsia="Times New Roman" w:hAnsi="Times New Roman" w:cs="Times New Roman"/>
          <w:color w:val="000000"/>
          <w:sz w:val="28"/>
          <w:highlight w:val="yellow"/>
          <w:lang w:eastAsia="ru-RU"/>
        </w:rPr>
        <w:t> </w:t>
      </w:r>
      <w:r w:rsidRPr="00A91F24">
        <w:rPr>
          <w:rFonts w:ascii="Times New Roman" w:eastAsia="Times New Roman" w:hAnsi="Times New Roman" w:cs="Times New Roman"/>
          <w:b/>
          <w:bCs/>
          <w:color w:val="000000"/>
          <w:sz w:val="28"/>
          <w:highlight w:val="yellow"/>
          <w:lang w:eastAsia="ru-RU"/>
        </w:rPr>
        <w:t>ТОЛЬКО </w:t>
      </w: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автоматически, т.к. стили заголовков выделены. Для этого применяется функция Вставка/Ссылка/Оглавление и указатели/Оглавление. Перед оглавлением пишется слово «СОДЕРЖАНИЕ».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firstLine="693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bookmarkStart w:id="16" w:name="_Toc44819433"/>
      <w:bookmarkStart w:id="17" w:name="_Toc139105801"/>
      <w:bookmarkEnd w:id="16"/>
      <w:r w:rsidRPr="00A91F24">
        <w:rPr>
          <w:rFonts w:ascii="Times New Roman" w:eastAsia="Times New Roman" w:hAnsi="Times New Roman" w:cs="Times New Roman"/>
          <w:b/>
          <w:bCs/>
          <w:color w:val="000000"/>
          <w:sz w:val="28"/>
          <w:highlight w:val="yellow"/>
          <w:lang w:eastAsia="ru-RU"/>
        </w:rPr>
        <w:t>2. Требования к содержанию работы</w:t>
      </w:r>
      <w:bookmarkEnd w:id="17"/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firstLine="693"/>
        <w:contextualSpacing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bookmarkStart w:id="18" w:name="_Toc139105802"/>
      <w:bookmarkEnd w:id="18"/>
      <w:r w:rsidRPr="00A91F24">
        <w:rPr>
          <w:rFonts w:ascii="Times New Roman" w:eastAsia="Times New Roman" w:hAnsi="Times New Roman" w:cs="Times New Roman"/>
          <w:b/>
          <w:bCs/>
          <w:color w:val="000000"/>
          <w:sz w:val="28"/>
          <w:highlight w:val="yellow"/>
          <w:lang w:eastAsia="ru-RU"/>
        </w:rPr>
        <w:t>2.1. Объем и структура работы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Структура для разных типов работ может быть разной и иметь следующие варианты: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1. Рефераты (любые) – объем от 10 до 16 страниц.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Введение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Основная часть (2-5 пунктов, не больше)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Заключение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Список литературы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Приложения (редко, в рефератах приложения обычно не используются, но бывают исключения)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2. </w:t>
      </w:r>
      <w:proofErr w:type="gramStart"/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Курсовые</w:t>
      </w:r>
      <w:proofErr w:type="gramEnd"/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 по экономике – 25-35 стр.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Введение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Глава 1. (Общая теория вопроса, с разбивкой на 2-3 параграфа)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lastRenderedPageBreak/>
        <w:t>Глава 2. (Конкретные проблемы, практическое рассмотрение ситуации в стране, на предприятии и т.п., расчеты, с разбивкой на 2-3 параграфа).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Глава 3. (Рекомендации и расчёт эффективности предлагаемых мероприятий, обычно 2 параграфа)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Заключение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Список литературы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Приложения (Если в курсовых приведены данные по </w:t>
      </w:r>
      <w:proofErr w:type="spellStart"/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бух</w:t>
      </w:r>
      <w:proofErr w:type="gramStart"/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.о</w:t>
      </w:r>
      <w:proofErr w:type="gramEnd"/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тчётности</w:t>
      </w:r>
      <w:proofErr w:type="spellEnd"/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, то первичные документы ОБЯЗАТЕЛЬНО нужно приложить)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b/>
          <w:bCs/>
          <w:color w:val="000000"/>
          <w:sz w:val="28"/>
          <w:highlight w:val="yellow"/>
          <w:lang w:eastAsia="ru-RU"/>
        </w:rPr>
        <w:t>ВНИМАНИЕ!!!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Работы по умолчанию должны быть написаны по предприятиям </w:t>
      </w:r>
      <w:proofErr w:type="gramStart"/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г</w:t>
      </w:r>
      <w:proofErr w:type="gramEnd"/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. Перми, иное должно быть сказано в комментариях к работе, дана методичка другого города и т.п., если у вас есть сомнения, по какому городу пишем работу – УТОЧНИТЕ это прежде чем приступать к написанию!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b/>
          <w:bCs/>
          <w:color w:val="000000"/>
          <w:sz w:val="28"/>
          <w:highlight w:val="yellow"/>
          <w:lang w:eastAsia="ru-RU"/>
        </w:rPr>
        <w:t>Налог на прибыль в Пермском крае 15,5%!!!!!!!!!!!!!!!!!!!!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В </w:t>
      </w:r>
      <w:proofErr w:type="gramStart"/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теоретических</w:t>
      </w:r>
      <w:proofErr w:type="gramEnd"/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 курсовых может быть только 2 главы.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3. </w:t>
      </w:r>
      <w:proofErr w:type="gramStart"/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Курсовые</w:t>
      </w:r>
      <w:proofErr w:type="gramEnd"/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 по праву – 25-35 стр.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Введение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Глава 1. (Общая теория и краткая история вопроса, перечисление и описание нормативных актов и основных их положений, с разбивкой на 2-4 параграфа)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Глава 2. (Конкретные проблемы, практическое рассмотрение ситуаций, судебная практика, с разбивкой на 2-4 параграфа).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Заключение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Список литературы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4. </w:t>
      </w:r>
      <w:proofErr w:type="gramStart"/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Дипломные</w:t>
      </w:r>
      <w:proofErr w:type="gramEnd"/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 по экономике - 60-80 стр.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Введение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Глава 1. (Общая теория вопроса, методика расчетов и анализа, с разбивкой на 2-4 параграфа)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Глава 2. (Структурный, динамический анализ по конкретному объекту, выявление проблем, с разбивкой на 2-4 параграфа).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Глава 3. (Предложение мер по решению проблем, расчет эффекта от внедрения этих мер, с разбивкой на 2-3 параграфа)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Заключение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Список литературы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b/>
          <w:bCs/>
          <w:color w:val="000000"/>
          <w:sz w:val="28"/>
          <w:highlight w:val="yellow"/>
          <w:lang w:eastAsia="ru-RU"/>
        </w:rPr>
        <w:t>ВНИМАНИЕ!!!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Работы по умолчанию должны быть написаны по предприятиям </w:t>
      </w:r>
      <w:proofErr w:type="gramStart"/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г</w:t>
      </w:r>
      <w:proofErr w:type="gramEnd"/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. Перми, иное должно быть сказано в комментариях к работе, дана методичка другого города и т.п., если у вас есть сомнения, по какому городу пишем работу – УТОЧНИТЕ это прежде чем приступать к написанию!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b/>
          <w:bCs/>
          <w:color w:val="000000"/>
          <w:sz w:val="28"/>
          <w:highlight w:val="yellow"/>
          <w:lang w:eastAsia="ru-RU"/>
        </w:rPr>
        <w:t>Налог на прибыль в Пермском крае 15,5%!!!!!!!!!!!!!!!!!!!!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5. </w:t>
      </w:r>
      <w:proofErr w:type="gramStart"/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Дипломные</w:t>
      </w:r>
      <w:proofErr w:type="gramEnd"/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 по праву - 65-75 стр.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Введение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Глава 1. </w:t>
      </w:r>
      <w:proofErr w:type="gramStart"/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(Общая теория вопроса, краткая история, перечисление норм.</w:t>
      </w:r>
      <w:proofErr w:type="gramEnd"/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 </w:t>
      </w:r>
      <w:proofErr w:type="gramStart"/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Актов, с разбивкой на 2-4 параграфа)</w:t>
      </w:r>
      <w:proofErr w:type="gramEnd"/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lastRenderedPageBreak/>
        <w:t>Глава 2. (Рассмотрение основных проблем законодательства по вопросу, с разбивкой на 2-4 параграфа).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Глава 3. (Статистика, судебная практика, институциональное регулирование, практические примеры и т.п., с разбивкой на 2-3 параграфа)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Заключение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Список литературы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7. </w:t>
      </w:r>
      <w:proofErr w:type="gramStart"/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Для работ гуманитарного профиля (психология, педагогика, социология) порядок аналогичный: сначала общая теория, потом более конкретные положения и проблемы, затем практические вопросы).</w:t>
      </w:r>
      <w:proofErr w:type="gramEnd"/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ВНИМАНИЕ!!!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highlight w:val="yellow"/>
          <w:lang w:eastAsia="ru-RU"/>
        </w:rPr>
        <w:t>1.​ </w:t>
      </w:r>
      <w:r w:rsidRPr="00A91F24">
        <w:rPr>
          <w:rFonts w:ascii="Times New Roman" w:eastAsia="Times New Roman" w:hAnsi="Times New Roman" w:cs="Times New Roman"/>
          <w:b/>
          <w:bCs/>
          <w:color w:val="000000"/>
          <w:sz w:val="28"/>
          <w:highlight w:val="yellow"/>
          <w:lang w:eastAsia="ru-RU"/>
        </w:rPr>
        <w:t>В каждой главе допускается не более 4 параграфов.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highlight w:val="yellow"/>
          <w:lang w:eastAsia="ru-RU"/>
        </w:rPr>
        <w:t>2.​ </w:t>
      </w: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После каждой главы в дипломной работе необходимо делать краткие выводы и переход к следующей главе.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highlight w:val="yellow"/>
          <w:lang w:eastAsia="ru-RU"/>
        </w:rPr>
        <w:t>3.​ </w:t>
      </w: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В работах нужно исправлять кавычки, если те</w:t>
      </w:r>
      <w:proofErr w:type="gramStart"/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кст вз</w:t>
      </w:r>
      <w:proofErr w:type="gramEnd"/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ят из Интернета. Должны быть ТОЛЬКО «необходимые кавычки», кавычки следующего вида: </w:t>
      </w:r>
      <w:proofErr w:type="gramStart"/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"Федерального агентства финансовой информации" НЕ ДОПУСТИМЫ!!!</w:t>
      </w:r>
      <w:proofErr w:type="gramEnd"/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 Любой преподаватель сразу заметит, что текст взят из </w:t>
      </w:r>
      <w:proofErr w:type="spellStart"/>
      <w:proofErr w:type="gramStart"/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интернет-источника</w:t>
      </w:r>
      <w:proofErr w:type="spellEnd"/>
      <w:proofErr w:type="gramEnd"/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. Не соблюдение данного требования влечёт к доработке! Работа не будет принята.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firstLine="693"/>
        <w:contextualSpacing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bookmarkStart w:id="19" w:name="_Toc139105803"/>
      <w:bookmarkEnd w:id="19"/>
      <w:r w:rsidRPr="00A91F24">
        <w:rPr>
          <w:rFonts w:ascii="Times New Roman" w:eastAsia="Times New Roman" w:hAnsi="Times New Roman" w:cs="Times New Roman"/>
          <w:b/>
          <w:bCs/>
          <w:color w:val="000000"/>
          <w:sz w:val="28"/>
          <w:highlight w:val="yellow"/>
          <w:lang w:eastAsia="ru-RU"/>
        </w:rPr>
        <w:t>2.2. Введение работы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Введение работы имеет структуру: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highlight w:val="yellow"/>
          <w:lang w:eastAsia="ru-RU"/>
        </w:rPr>
        <w:sym w:font="Symbol" w:char="F0B7"/>
      </w:r>
      <w:r w:rsidRPr="00A91F24">
        <w:rPr>
          <w:rFonts w:ascii="Times New Roman" w:eastAsia="Times New Roman" w:hAnsi="Times New Roman" w:cs="Times New Roman"/>
          <w:color w:val="000000"/>
          <w:sz w:val="28"/>
          <w:highlight w:val="yellow"/>
          <w:lang w:eastAsia="ru-RU"/>
        </w:rPr>
        <w:t>​ </w:t>
      </w: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Актуальность, значимость и разработанность темы (1-2 абзаца)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highlight w:val="yellow"/>
          <w:lang w:eastAsia="ru-RU"/>
        </w:rPr>
        <w:sym w:font="Symbol" w:char="F0B7"/>
      </w:r>
      <w:r w:rsidRPr="00A91F24">
        <w:rPr>
          <w:rFonts w:ascii="Times New Roman" w:eastAsia="Times New Roman" w:hAnsi="Times New Roman" w:cs="Times New Roman"/>
          <w:color w:val="000000"/>
          <w:sz w:val="28"/>
          <w:highlight w:val="yellow"/>
          <w:lang w:eastAsia="ru-RU"/>
        </w:rPr>
        <w:t>​ </w:t>
      </w: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Цель исследования – что хотел сделать в работе, чего добиться (выявить сущность, проанализировать, предложить, разработать) (как правило, сочетается с названием работы).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highlight w:val="yellow"/>
          <w:lang w:eastAsia="ru-RU"/>
        </w:rPr>
        <w:sym w:font="Symbol" w:char="F0B7"/>
      </w:r>
      <w:r w:rsidRPr="00A91F24">
        <w:rPr>
          <w:rFonts w:ascii="Times New Roman" w:eastAsia="Times New Roman" w:hAnsi="Times New Roman" w:cs="Times New Roman"/>
          <w:color w:val="000000"/>
          <w:sz w:val="28"/>
          <w:highlight w:val="yellow"/>
          <w:lang w:eastAsia="ru-RU"/>
        </w:rPr>
        <w:t>​ </w:t>
      </w: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Задачи, решаемые в работе (что надо сделать в ходе работы, как правило, соответствуют названиям параграфов)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highlight w:val="yellow"/>
          <w:lang w:eastAsia="ru-RU"/>
        </w:rPr>
        <w:sym w:font="Symbol" w:char="F0B7"/>
      </w:r>
      <w:r w:rsidRPr="00A91F24">
        <w:rPr>
          <w:rFonts w:ascii="Times New Roman" w:eastAsia="Times New Roman" w:hAnsi="Times New Roman" w:cs="Times New Roman"/>
          <w:color w:val="000000"/>
          <w:sz w:val="28"/>
          <w:highlight w:val="yellow"/>
          <w:lang w:eastAsia="ru-RU"/>
        </w:rPr>
        <w:t>​ </w:t>
      </w: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Объект исследования – т.е. либо юр</w:t>
      </w:r>
      <w:proofErr w:type="gramStart"/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.и</w:t>
      </w:r>
      <w:proofErr w:type="gramEnd"/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ли </w:t>
      </w:r>
      <w:proofErr w:type="spellStart"/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экон</w:t>
      </w:r>
      <w:proofErr w:type="spellEnd"/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. категория, либо предприятие, либо страна, либо система отношений.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highlight w:val="yellow"/>
          <w:lang w:eastAsia="ru-RU"/>
        </w:rPr>
        <w:sym w:font="Symbol" w:char="F0B7"/>
      </w:r>
      <w:r w:rsidRPr="00A91F24">
        <w:rPr>
          <w:rFonts w:ascii="Times New Roman" w:eastAsia="Times New Roman" w:hAnsi="Times New Roman" w:cs="Times New Roman"/>
          <w:color w:val="000000"/>
          <w:sz w:val="28"/>
          <w:highlight w:val="yellow"/>
          <w:lang w:eastAsia="ru-RU"/>
        </w:rPr>
        <w:t>​ </w:t>
      </w: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Предмет исследования – конкретные черты объекта (например, финансовое состояние предприятия, основные положения договора, признаки вины в таком-то преступлении и т.п.)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highlight w:val="yellow"/>
          <w:lang w:eastAsia="ru-RU"/>
        </w:rPr>
        <w:sym w:font="Symbol" w:char="F0B7"/>
      </w:r>
      <w:r w:rsidRPr="00A91F24">
        <w:rPr>
          <w:rFonts w:ascii="Times New Roman" w:eastAsia="Times New Roman" w:hAnsi="Times New Roman" w:cs="Times New Roman"/>
          <w:color w:val="000000"/>
          <w:sz w:val="28"/>
          <w:highlight w:val="yellow"/>
          <w:lang w:eastAsia="ru-RU"/>
        </w:rPr>
        <w:t>​ </w:t>
      </w: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Методы, применяемые в работе (в курсовых работах редко, но можно использовать)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highlight w:val="yellow"/>
          <w:lang w:eastAsia="ru-RU"/>
        </w:rPr>
        <w:sym w:font="Symbol" w:char="F0B7"/>
      </w:r>
      <w:r w:rsidRPr="00A91F24">
        <w:rPr>
          <w:rFonts w:ascii="Times New Roman" w:eastAsia="Times New Roman" w:hAnsi="Times New Roman" w:cs="Times New Roman"/>
          <w:color w:val="000000"/>
          <w:sz w:val="28"/>
          <w:highlight w:val="yellow"/>
          <w:lang w:eastAsia="ru-RU"/>
        </w:rPr>
        <w:t>​ </w:t>
      </w: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Период исследования (желательно прописывать).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highlight w:val="yellow"/>
          <w:lang w:eastAsia="ru-RU"/>
        </w:rPr>
        <w:sym w:font="Symbol" w:char="F0B7"/>
      </w:r>
      <w:r w:rsidRPr="00A91F24">
        <w:rPr>
          <w:rFonts w:ascii="Times New Roman" w:eastAsia="Times New Roman" w:hAnsi="Times New Roman" w:cs="Times New Roman"/>
          <w:color w:val="000000"/>
          <w:sz w:val="28"/>
          <w:highlight w:val="yellow"/>
          <w:lang w:eastAsia="ru-RU"/>
        </w:rPr>
        <w:t>​ </w:t>
      </w: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Структура работы – т.е. пишем, что данная курсовая работа состоит из введения, теоретической и практической главы, заключения, списка литературы, а так же имеются приложения.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highlight w:val="yellow"/>
          <w:lang w:eastAsia="ru-RU"/>
        </w:rPr>
        <w:sym w:font="Symbol" w:char="F0B7"/>
      </w:r>
      <w:r w:rsidRPr="00A91F24">
        <w:rPr>
          <w:rFonts w:ascii="Times New Roman" w:eastAsia="Times New Roman" w:hAnsi="Times New Roman" w:cs="Times New Roman"/>
          <w:color w:val="000000"/>
          <w:sz w:val="28"/>
          <w:highlight w:val="yellow"/>
          <w:lang w:eastAsia="ru-RU"/>
        </w:rPr>
        <w:t>​ </w:t>
      </w: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Применяемая литература (очень краткий обзор, только в дипломных работах)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highlight w:val="yellow"/>
          <w:lang w:eastAsia="ru-RU"/>
        </w:rPr>
        <w:sym w:font="Symbol" w:char="F0B7"/>
      </w:r>
      <w:r w:rsidRPr="00A91F24">
        <w:rPr>
          <w:rFonts w:ascii="Times New Roman" w:eastAsia="Times New Roman" w:hAnsi="Times New Roman" w:cs="Times New Roman"/>
          <w:color w:val="000000"/>
          <w:sz w:val="28"/>
          <w:highlight w:val="yellow"/>
          <w:lang w:eastAsia="ru-RU"/>
        </w:rPr>
        <w:t>​ </w:t>
      </w: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О чем речь в каждой главе работы (только в </w:t>
      </w:r>
      <w:proofErr w:type="gramStart"/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дипломных</w:t>
      </w:r>
      <w:proofErr w:type="gramEnd"/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)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Таким образом, мы будем проверять, чтобы в рефератах обязательно было: актуальность, цель, задачи, предмет исследования. </w:t>
      </w:r>
      <w:proofErr w:type="gramStart"/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В курсовых: актуальность, цель, задачи, объект, предмет, методы и период исследования </w:t>
      </w: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lastRenderedPageBreak/>
        <w:t>(желательно) и структура работы.</w:t>
      </w:r>
      <w:proofErr w:type="gramEnd"/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 В дипломных работах – </w:t>
      </w:r>
      <w:proofErr w:type="gramStart"/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всё</w:t>
      </w:r>
      <w:proofErr w:type="gramEnd"/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 что перечислялось выше.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i/>
          <w:iCs/>
          <w:color w:val="000000"/>
          <w:sz w:val="28"/>
          <w:highlight w:val="yellow"/>
          <w:lang w:eastAsia="ru-RU"/>
        </w:rPr>
        <w:t>Если что-то не дописано, то работа возвращается на доработку нами! Это необходимо писать! Нельзя сдавать курсовую работу, где есть только цель и задачи!!!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Объем введения: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highlight w:val="yellow"/>
          <w:lang w:eastAsia="ru-RU"/>
        </w:rPr>
        <w:sym w:font="Symbol" w:char="F0B7"/>
      </w:r>
      <w:r w:rsidRPr="00A91F24">
        <w:rPr>
          <w:rFonts w:ascii="Times New Roman" w:eastAsia="Times New Roman" w:hAnsi="Times New Roman" w:cs="Times New Roman"/>
          <w:color w:val="000000"/>
          <w:sz w:val="28"/>
          <w:highlight w:val="yellow"/>
          <w:lang w:eastAsia="ru-RU"/>
        </w:rPr>
        <w:t>​ </w:t>
      </w: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для реферата – 1 страница (не больше 1)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highlight w:val="yellow"/>
          <w:lang w:eastAsia="ru-RU"/>
        </w:rPr>
        <w:sym w:font="Symbol" w:char="F0B7"/>
      </w:r>
      <w:r w:rsidRPr="00A91F24">
        <w:rPr>
          <w:rFonts w:ascii="Times New Roman" w:eastAsia="Times New Roman" w:hAnsi="Times New Roman" w:cs="Times New Roman"/>
          <w:color w:val="000000"/>
          <w:sz w:val="28"/>
          <w:highlight w:val="yellow"/>
          <w:lang w:eastAsia="ru-RU"/>
        </w:rPr>
        <w:t>​ </w:t>
      </w: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для курсовой – 1-2 страницы (не больше 2)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highlight w:val="yellow"/>
          <w:lang w:eastAsia="ru-RU"/>
        </w:rPr>
        <w:sym w:font="Symbol" w:char="F0B7"/>
      </w:r>
      <w:r w:rsidRPr="00A91F24">
        <w:rPr>
          <w:rFonts w:ascii="Times New Roman" w:eastAsia="Times New Roman" w:hAnsi="Times New Roman" w:cs="Times New Roman"/>
          <w:color w:val="000000"/>
          <w:sz w:val="28"/>
          <w:highlight w:val="yellow"/>
          <w:lang w:eastAsia="ru-RU"/>
        </w:rPr>
        <w:t>​ </w:t>
      </w: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для дипломной – 3 страницы (не больше 4)</w:t>
      </w:r>
    </w:p>
    <w:p w:rsidR="00A91F24" w:rsidRPr="00A91F24" w:rsidRDefault="00A91F24" w:rsidP="00A91F24">
      <w:pPr>
        <w:shd w:val="clear" w:color="auto" w:fill="FFFFFF"/>
        <w:spacing w:before="239" w:line="240" w:lineRule="auto"/>
        <w:ind w:left="16" w:firstLine="693"/>
        <w:contextualSpacing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bookmarkStart w:id="20" w:name="_Toc139105804"/>
      <w:r w:rsidRPr="00A91F24">
        <w:rPr>
          <w:rFonts w:ascii="Times New Roman" w:eastAsia="Times New Roman" w:hAnsi="Times New Roman" w:cs="Times New Roman"/>
          <w:b/>
          <w:bCs/>
          <w:color w:val="000000"/>
          <w:sz w:val="28"/>
          <w:highlight w:val="yellow"/>
          <w:lang w:eastAsia="ru-RU"/>
        </w:rPr>
        <w:t>2.3. Заключение работы</w:t>
      </w:r>
      <w:bookmarkEnd w:id="20"/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Заключение – это общие выводы из работы. Выводы должны быть по каждому параграфу и в конце – итоговый вывод (как же в итоге достигнута цель). Выводы ДОЛЖНЫ СООТВЕТСТВОВАТЬ ПОСТАВЛЕННЫМ ЗАДАЧАМ.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Объем заключения: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highlight w:val="yellow"/>
          <w:lang w:eastAsia="ru-RU"/>
        </w:rPr>
        <w:sym w:font="Symbol" w:char="F0B7"/>
      </w:r>
      <w:r w:rsidRPr="00A91F24">
        <w:rPr>
          <w:rFonts w:ascii="Times New Roman" w:eastAsia="Times New Roman" w:hAnsi="Times New Roman" w:cs="Times New Roman"/>
          <w:color w:val="000000"/>
          <w:sz w:val="28"/>
          <w:highlight w:val="yellow"/>
          <w:lang w:eastAsia="ru-RU"/>
        </w:rPr>
        <w:t>​ </w:t>
      </w: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для реферата – 1 страница (не больше 1,5)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highlight w:val="yellow"/>
          <w:lang w:eastAsia="ru-RU"/>
        </w:rPr>
        <w:sym w:font="Symbol" w:char="F0B7"/>
      </w:r>
      <w:r w:rsidRPr="00A91F24">
        <w:rPr>
          <w:rFonts w:ascii="Times New Roman" w:eastAsia="Times New Roman" w:hAnsi="Times New Roman" w:cs="Times New Roman"/>
          <w:color w:val="000000"/>
          <w:sz w:val="28"/>
          <w:highlight w:val="yellow"/>
          <w:lang w:eastAsia="ru-RU"/>
        </w:rPr>
        <w:t>​ </w:t>
      </w: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для курсовой – 1-2 страницы (не больше 2)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highlight w:val="yellow"/>
          <w:lang w:eastAsia="ru-RU"/>
        </w:rPr>
        <w:sym w:font="Symbol" w:char="F0B7"/>
      </w:r>
      <w:r w:rsidRPr="00A91F24">
        <w:rPr>
          <w:rFonts w:ascii="Times New Roman" w:eastAsia="Times New Roman" w:hAnsi="Times New Roman" w:cs="Times New Roman"/>
          <w:color w:val="000000"/>
          <w:sz w:val="28"/>
          <w:highlight w:val="yellow"/>
          <w:lang w:eastAsia="ru-RU"/>
        </w:rPr>
        <w:t>​ </w:t>
      </w: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для дипломной – 3 страницы (не больше 5)</w:t>
      </w:r>
    </w:p>
    <w:p w:rsidR="00A91F24" w:rsidRPr="00A91F24" w:rsidRDefault="00A91F24" w:rsidP="00A91F24">
      <w:pPr>
        <w:shd w:val="clear" w:color="auto" w:fill="FFFFFF"/>
        <w:spacing w:before="239" w:line="240" w:lineRule="auto"/>
        <w:ind w:left="16" w:firstLine="693"/>
        <w:contextualSpacing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bookmarkStart w:id="21" w:name="_Toc139105805"/>
      <w:r w:rsidRPr="00A91F24">
        <w:rPr>
          <w:rFonts w:ascii="Times New Roman" w:eastAsia="Times New Roman" w:hAnsi="Times New Roman" w:cs="Times New Roman"/>
          <w:b/>
          <w:bCs/>
          <w:color w:val="000000"/>
          <w:sz w:val="28"/>
          <w:highlight w:val="yellow"/>
          <w:lang w:eastAsia="ru-RU"/>
        </w:rPr>
        <w:t>2.4. Требования к источникам литературы</w:t>
      </w:r>
      <w:bookmarkEnd w:id="21"/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Для разного типа работ требуется использование более или менее широкий спектр применяемых источников: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1. Рефераты: </w:t>
      </w:r>
      <w:proofErr w:type="spellStart"/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норм</w:t>
      </w:r>
      <w:proofErr w:type="gramStart"/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.а</w:t>
      </w:r>
      <w:proofErr w:type="gramEnd"/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кты</w:t>
      </w:r>
      <w:proofErr w:type="spellEnd"/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 (по праву – обязательно, по экономике – если есть, по </w:t>
      </w:r>
      <w:proofErr w:type="spellStart"/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гуманит</w:t>
      </w:r>
      <w:proofErr w:type="spellEnd"/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. предметам нет), учебные пособия, статьи из журналов (желательно). Всего от 6 источников.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2. Курсовые: </w:t>
      </w:r>
      <w:proofErr w:type="spellStart"/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норм</w:t>
      </w:r>
      <w:proofErr w:type="gramStart"/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.а</w:t>
      </w:r>
      <w:proofErr w:type="gramEnd"/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кты</w:t>
      </w:r>
      <w:proofErr w:type="spellEnd"/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 (по праву – обязательно, включая судебную практику, по экономике – если есть, по </w:t>
      </w:r>
      <w:proofErr w:type="spellStart"/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гуманит</w:t>
      </w:r>
      <w:proofErr w:type="spellEnd"/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. предметам нет), учебные пособия (новые за посл. 1-2 года нужно, чем больше, тем лучше), статьи из журналов (обязательно, притом обязательно побольше новых), монографии (книги) (желательно). Всего от 15 источников.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3. Дипломные: </w:t>
      </w:r>
      <w:proofErr w:type="spellStart"/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норм</w:t>
      </w:r>
      <w:proofErr w:type="gramStart"/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.а</w:t>
      </w:r>
      <w:proofErr w:type="gramEnd"/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кты</w:t>
      </w:r>
      <w:proofErr w:type="spellEnd"/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 (по праву – обязательно, включая судебную практику, по экономике – если есть, по </w:t>
      </w:r>
      <w:proofErr w:type="spellStart"/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гуманит</w:t>
      </w:r>
      <w:proofErr w:type="spellEnd"/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. предметам нет), учебные пособия (новые за посл. 1-2 года нужно, чем больше, тем лучше), статьи из журналов (обязательно, притом обязательно побольше новых), монографии (книги) (обязательно). Всего от 35 источников.</w:t>
      </w:r>
    </w:p>
    <w:p w:rsidR="00A91F24" w:rsidRPr="00A91F24" w:rsidRDefault="00A91F24" w:rsidP="00A91F24">
      <w:pPr>
        <w:shd w:val="clear" w:color="auto" w:fill="FFFFFF"/>
        <w:spacing w:before="239" w:line="240" w:lineRule="auto"/>
        <w:ind w:left="16" w:firstLine="693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bookmarkStart w:id="22" w:name="_Toc139105806"/>
      <w:r w:rsidRPr="00A91F24">
        <w:rPr>
          <w:rFonts w:ascii="Times New Roman" w:eastAsia="Times New Roman" w:hAnsi="Times New Roman" w:cs="Times New Roman"/>
          <w:b/>
          <w:bCs/>
          <w:color w:val="000000"/>
          <w:sz w:val="28"/>
          <w:highlight w:val="yellow"/>
          <w:lang w:eastAsia="ru-RU"/>
        </w:rPr>
        <w:t>2.5 Особые требования к содержанию</w:t>
      </w:r>
      <w:bookmarkEnd w:id="22"/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highlight w:val="yellow"/>
          <w:u w:val="single"/>
          <w:lang w:eastAsia="ru-RU"/>
        </w:rPr>
        <w:t>Экономика: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Для работ</w:t>
      </w:r>
      <w:r w:rsidRPr="00A91F24">
        <w:rPr>
          <w:rFonts w:ascii="Times New Roman" w:eastAsia="Times New Roman" w:hAnsi="Times New Roman" w:cs="Times New Roman"/>
          <w:color w:val="000000"/>
          <w:sz w:val="28"/>
          <w:highlight w:val="yellow"/>
          <w:lang w:eastAsia="ru-RU"/>
        </w:rPr>
        <w:t> </w:t>
      </w:r>
      <w:r w:rsidRPr="00A91F24">
        <w:rPr>
          <w:rFonts w:ascii="Times New Roman" w:eastAsia="Times New Roman" w:hAnsi="Times New Roman" w:cs="Times New Roman"/>
          <w:b/>
          <w:bCs/>
          <w:color w:val="000000"/>
          <w:sz w:val="28"/>
          <w:highlight w:val="yellow"/>
          <w:lang w:eastAsia="ru-RU"/>
        </w:rPr>
        <w:t>по финансам и экономике</w:t>
      </w:r>
      <w:r w:rsidRPr="00A91F24">
        <w:rPr>
          <w:rFonts w:ascii="Times New Roman" w:eastAsia="Times New Roman" w:hAnsi="Times New Roman" w:cs="Times New Roman"/>
          <w:color w:val="000000"/>
          <w:sz w:val="28"/>
          <w:highlight w:val="yellow"/>
          <w:lang w:eastAsia="ru-RU"/>
        </w:rPr>
        <w:t> </w:t>
      </w: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обязательны расчеты. Если исследуются финансы предприятия – расчеты по конкретному предприятию, статистика, динамика, графики, диаграммы, таблицы.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Для работ</w:t>
      </w:r>
      <w:r w:rsidRPr="00A91F24">
        <w:rPr>
          <w:rFonts w:ascii="Times New Roman" w:eastAsia="Times New Roman" w:hAnsi="Times New Roman" w:cs="Times New Roman"/>
          <w:color w:val="000000"/>
          <w:sz w:val="28"/>
          <w:highlight w:val="yellow"/>
          <w:lang w:eastAsia="ru-RU"/>
        </w:rPr>
        <w:t> </w:t>
      </w:r>
      <w:r w:rsidRPr="00A91F24">
        <w:rPr>
          <w:rFonts w:ascii="Times New Roman" w:eastAsia="Times New Roman" w:hAnsi="Times New Roman" w:cs="Times New Roman"/>
          <w:b/>
          <w:bCs/>
          <w:color w:val="000000"/>
          <w:sz w:val="28"/>
          <w:highlight w:val="yellow"/>
          <w:lang w:eastAsia="ru-RU"/>
        </w:rPr>
        <w:t>по бухучету и налогам</w:t>
      </w:r>
      <w:r w:rsidRPr="00A91F24">
        <w:rPr>
          <w:rFonts w:ascii="Times New Roman" w:eastAsia="Times New Roman" w:hAnsi="Times New Roman" w:cs="Times New Roman"/>
          <w:color w:val="000000"/>
          <w:sz w:val="28"/>
          <w:highlight w:val="yellow"/>
          <w:lang w:eastAsia="ru-RU"/>
        </w:rPr>
        <w:t> </w:t>
      </w: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обязательно приведение всех действующих нормативных актов, подробное описание действий по учету и налогообложению, приведение практических примеров. При этом нельзя путать бухучет и налоги с правом и финансовым анализом.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highlight w:val="yellow"/>
          <w:u w:val="single"/>
          <w:lang w:eastAsia="ru-RU"/>
        </w:rPr>
        <w:t>Право: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lastRenderedPageBreak/>
        <w:t>Обязательно использование только нового законодательства, недопустимы ссылки на старые законы (если только не упоминается, что они действовали ранее и теперь утратили силу). Потому надо быть внимательнее, когда информация берется из учебников, статей и комментариев.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В курсовых и дипломных работах следует приводить судебную практику и практические примеры. В работах по уголовному праву, административному праву следует также давать криминологическую и статистическую оценку ситуации по свежим данным.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В работах по теории государства и права следует ссылаться кроме теоретических положений и на законы разных стран, в том числе России (больше упора делать на Россию).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В работах по Истории государства и права обязательно ссылаться на исторические документы, проводить их анализ.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highlight w:val="yellow"/>
          <w:u w:val="single"/>
          <w:lang w:eastAsia="ru-RU"/>
        </w:rPr>
        <w:t>Гуманитарные предметы: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Обязательны ссылки на монографии теоретиков вопроса (психологов, социологов, педагогов, политологов, философов). Обязательны для курсовых и дипломных работ практические примеры по анализируемому вопросу.</w:t>
      </w:r>
    </w:p>
    <w:p w:rsidR="00A91F24" w:rsidRPr="00A91F24" w:rsidRDefault="00A91F24" w:rsidP="00A91F24">
      <w:pPr>
        <w:shd w:val="clear" w:color="auto" w:fill="FFFFFF"/>
        <w:spacing w:before="100" w:beforeAutospacing="1" w:line="240" w:lineRule="auto"/>
        <w:ind w:left="16" w:right="6" w:firstLine="693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91F24">
        <w:rPr>
          <w:rFonts w:ascii="Times New Roman" w:eastAsia="Times New Roman" w:hAnsi="Times New Roman" w:cs="Times New Roman"/>
          <w:b/>
          <w:bCs/>
          <w:color w:val="000000"/>
          <w:sz w:val="28"/>
          <w:highlight w:val="yellow"/>
          <w:lang w:eastAsia="ru-RU"/>
        </w:rPr>
        <w:t>Мы стремимся к выполнению заказа правильно и с первого раза, потому работа должна быть качественной. Спасибо!</w:t>
      </w:r>
    </w:p>
    <w:bookmarkStart w:id="23" w:name="footnote_1"/>
    <w:p w:rsidR="00A91F24" w:rsidRPr="00EC7C36" w:rsidRDefault="00A91F24" w:rsidP="00A91F24">
      <w:pPr>
        <w:shd w:val="clear" w:color="auto" w:fill="FFFFFF"/>
        <w:spacing w:line="240" w:lineRule="auto"/>
        <w:ind w:left="16" w:firstLine="693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91F2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begin"/>
      </w:r>
      <w:r w:rsidRPr="00A91F2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instrText xml:space="preserve"> HYPERLINK "https://docviewer.yandex.ru/?uid=34027508&amp;url=ya-mail%3A%2F%2F2180000006652029429%2F1.2&amp;name=%D0%9E%D0%A4%D0%9E%D0%A0%D0%9C%D0%9B%D0%95%D0%9D%D0%98%D0%95%20%D0%98%20%D0%A1%D0%9E%D0%94%D0%95%D0%A0%D0%96%D0%90%D0%9D%D0%98%D0%95%20%D0%A0%D0%90%D0%91%D0%9E%D0%A2.doc&amp;c=56438664c8b2" \l "footnote_back_1" </w:instrText>
      </w:r>
      <w:r w:rsidRPr="00A91F2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separate"/>
      </w:r>
      <w:r w:rsidRPr="00A91F24">
        <w:rPr>
          <w:rFonts w:ascii="Times New Roman" w:eastAsia="Times New Roman" w:hAnsi="Times New Roman" w:cs="Times New Roman"/>
          <w:color w:val="2222CC"/>
          <w:sz w:val="20"/>
          <w:highlight w:val="yellow"/>
          <w:u w:val="single"/>
          <w:vertAlign w:val="superscript"/>
          <w:lang w:eastAsia="ru-RU"/>
        </w:rPr>
        <w:t>1</w:t>
      </w:r>
      <w:r w:rsidRPr="00A91F2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end"/>
      </w:r>
      <w:bookmarkEnd w:id="23"/>
      <w:r w:rsidRPr="00A91F2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 </w:t>
      </w:r>
      <w:r w:rsidRPr="00A91F24">
        <w:rPr>
          <w:rFonts w:ascii="Times New Roman" w:eastAsia="Times New Roman" w:hAnsi="Times New Roman" w:cs="Times New Roman"/>
          <w:color w:val="000000"/>
          <w:sz w:val="20"/>
          <w:highlight w:val="yellow"/>
          <w:lang w:eastAsia="ru-RU"/>
        </w:rPr>
        <w:t>Иванов Е.Е. Оформление работ – М.: Апорт, 2011. – С.25.</w:t>
      </w:r>
    </w:p>
    <w:p w:rsidR="00B31613" w:rsidRDefault="00A91F24"/>
    <w:sectPr w:rsidR="00B31613" w:rsidSect="003639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44F9A"/>
    <w:multiLevelType w:val="multilevel"/>
    <w:tmpl w:val="2F289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120B0F"/>
    <w:multiLevelType w:val="multilevel"/>
    <w:tmpl w:val="D7D49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E73B0A"/>
    <w:multiLevelType w:val="multilevel"/>
    <w:tmpl w:val="788C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4B5815"/>
    <w:multiLevelType w:val="multilevel"/>
    <w:tmpl w:val="CC58F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A6670A"/>
    <w:multiLevelType w:val="multilevel"/>
    <w:tmpl w:val="49E4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91F24"/>
    <w:rsid w:val="003639F8"/>
    <w:rsid w:val="00595893"/>
    <w:rsid w:val="009946A4"/>
    <w:rsid w:val="00A91F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1F24"/>
    <w:pPr>
      <w:spacing w:after="0"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1F2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1F2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91F24"/>
    <w:pPr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1F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A91F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91F2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91F2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91F24"/>
  </w:style>
  <w:style w:type="character" w:styleId="a4">
    <w:name w:val="Hyperlink"/>
    <w:basedOn w:val="a0"/>
    <w:uiPriority w:val="99"/>
    <w:unhideWhenUsed/>
    <w:rsid w:val="00A91F24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91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91F24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A91F24"/>
    <w:rPr>
      <w:b/>
      <w:bCs/>
    </w:rPr>
  </w:style>
  <w:style w:type="character" w:customStyle="1" w:styleId="wpcf7-form-control-wrap">
    <w:name w:val="wpcf7-form-control-wrap"/>
    <w:basedOn w:val="a0"/>
    <w:rsid w:val="00A91F24"/>
  </w:style>
  <w:style w:type="paragraph" w:customStyle="1" w:styleId="p2">
    <w:name w:val="p2"/>
    <w:basedOn w:val="a"/>
    <w:rsid w:val="00A91F2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2">
    <w:name w:val="s2"/>
    <w:basedOn w:val="a0"/>
    <w:rsid w:val="00A91F24"/>
  </w:style>
  <w:style w:type="paragraph" w:customStyle="1" w:styleId="p4">
    <w:name w:val="p4"/>
    <w:basedOn w:val="a"/>
    <w:rsid w:val="00A91F2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">
    <w:name w:val="p5"/>
    <w:basedOn w:val="a"/>
    <w:rsid w:val="00A91F2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">
    <w:name w:val="p6"/>
    <w:basedOn w:val="a"/>
    <w:rsid w:val="00A91F2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3">
    <w:name w:val="s3"/>
    <w:basedOn w:val="a0"/>
    <w:rsid w:val="00A91F24"/>
  </w:style>
  <w:style w:type="paragraph" w:customStyle="1" w:styleId="p7">
    <w:name w:val="p7"/>
    <w:basedOn w:val="a"/>
    <w:rsid w:val="00A91F2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">
    <w:name w:val="p8"/>
    <w:basedOn w:val="a"/>
    <w:rsid w:val="00A91F2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">
    <w:name w:val="p9"/>
    <w:basedOn w:val="a"/>
    <w:rsid w:val="00A91F2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">
    <w:name w:val="p10"/>
    <w:basedOn w:val="a"/>
    <w:rsid w:val="00A91F2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4">
    <w:name w:val="s4"/>
    <w:basedOn w:val="a0"/>
    <w:rsid w:val="00A91F24"/>
  </w:style>
  <w:style w:type="paragraph" w:customStyle="1" w:styleId="p12">
    <w:name w:val="p12"/>
    <w:basedOn w:val="a"/>
    <w:rsid w:val="00A91F2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5">
    <w:name w:val="s5"/>
    <w:basedOn w:val="a0"/>
    <w:rsid w:val="00A91F24"/>
  </w:style>
  <w:style w:type="character" w:customStyle="1" w:styleId="s7">
    <w:name w:val="s7"/>
    <w:basedOn w:val="a0"/>
    <w:rsid w:val="00A91F24"/>
  </w:style>
  <w:style w:type="character" w:customStyle="1" w:styleId="s8">
    <w:name w:val="s8"/>
    <w:basedOn w:val="a0"/>
    <w:rsid w:val="00A91F24"/>
  </w:style>
  <w:style w:type="paragraph" w:customStyle="1" w:styleId="p13">
    <w:name w:val="p13"/>
    <w:basedOn w:val="a"/>
    <w:rsid w:val="00A91F2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">
    <w:name w:val="p14"/>
    <w:basedOn w:val="a"/>
    <w:rsid w:val="00A91F2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6">
    <w:name w:val="s6"/>
    <w:basedOn w:val="a0"/>
    <w:rsid w:val="00A91F24"/>
  </w:style>
  <w:style w:type="paragraph" w:customStyle="1" w:styleId="p1">
    <w:name w:val="p1"/>
    <w:basedOn w:val="a"/>
    <w:rsid w:val="00A91F2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">
    <w:name w:val="s1"/>
    <w:basedOn w:val="a0"/>
    <w:rsid w:val="00A91F24"/>
  </w:style>
  <w:style w:type="paragraph" w:customStyle="1" w:styleId="p3">
    <w:name w:val="p3"/>
    <w:basedOn w:val="a"/>
    <w:rsid w:val="00A91F2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FollowedHyperlink"/>
    <w:basedOn w:val="a0"/>
    <w:uiPriority w:val="99"/>
    <w:semiHidden/>
    <w:unhideWhenUsed/>
    <w:rsid w:val="00A91F2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vtor-cd@yandex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</Pages>
  <Words>4440</Words>
  <Characters>25310</Characters>
  <Application>Microsoft Office Word</Application>
  <DocSecurity>0</DocSecurity>
  <Lines>210</Lines>
  <Paragraphs>59</Paragraphs>
  <ScaleCrop>false</ScaleCrop>
  <Company/>
  <LinksUpToDate>false</LinksUpToDate>
  <CharactersWithSpaces>29691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netwaqert</dc:creator>
  <cp:keywords/>
  <dc:description/>
  <cp:lastModifiedBy>netwaqert</cp:lastModifiedBy>
  <cp:revision>2</cp:revision>
  <dcterms:created xsi:type="dcterms:W3CDTF">2015-11-12T14:45:00Z</dcterms:created>
  <dcterms:modified xsi:type="dcterms:W3CDTF">2015-11-12T14:47:00Z</dcterms:modified>
</cp:coreProperties>
</file>